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1D2" w:rsidRDefault="008B61D2" w:rsidP="00413412">
      <w:pPr>
        <w:spacing w:line="480" w:lineRule="auto"/>
        <w:jc w:val="right"/>
        <w:rPr>
          <w:rFonts w:ascii="Arial" w:hAnsi="Arial"/>
          <w:b/>
          <w:kern w:val="0"/>
        </w:rPr>
      </w:pPr>
      <w:bookmarkStart w:id="0" w:name="PutConferenceHere"/>
      <w:bookmarkStart w:id="1" w:name="_GoBack"/>
      <w:r>
        <w:rPr>
          <w:rFonts w:ascii="Arial" w:hAnsi="Arial"/>
          <w:b/>
          <w:kern w:val="0"/>
        </w:rPr>
        <w:t xml:space="preserve">Proceedings of </w:t>
      </w:r>
      <w:r w:rsidR="00963E57">
        <w:rPr>
          <w:rFonts w:ascii="Arial" w:hAnsi="Arial"/>
          <w:b/>
          <w:kern w:val="0"/>
        </w:rPr>
        <w:t xml:space="preserve">Women in Science and Technology for the Developing World </w:t>
      </w:r>
    </w:p>
    <w:p w:rsidR="008B61D2" w:rsidRDefault="00963E57" w:rsidP="00413412">
      <w:pPr>
        <w:spacing w:line="480" w:lineRule="auto"/>
        <w:jc w:val="right"/>
        <w:rPr>
          <w:rFonts w:ascii="Arial" w:hAnsi="Arial"/>
          <w:b/>
          <w:kern w:val="0"/>
        </w:rPr>
      </w:pPr>
      <w:r>
        <w:rPr>
          <w:rFonts w:ascii="Arial" w:hAnsi="Arial"/>
          <w:b/>
          <w:kern w:val="0"/>
        </w:rPr>
        <w:t>Fifth General Assembly and International Conference</w:t>
      </w:r>
    </w:p>
    <w:p w:rsidR="00963E57" w:rsidRDefault="00963E57" w:rsidP="00413412">
      <w:pPr>
        <w:spacing w:line="480" w:lineRule="auto"/>
        <w:jc w:val="right"/>
        <w:rPr>
          <w:rFonts w:ascii="Arial" w:hAnsi="Arial"/>
          <w:b/>
          <w:kern w:val="0"/>
        </w:rPr>
      </w:pPr>
    </w:p>
    <w:p w:rsidR="00963E57" w:rsidRDefault="00963E57" w:rsidP="00413412">
      <w:pPr>
        <w:spacing w:line="480" w:lineRule="auto"/>
        <w:jc w:val="right"/>
        <w:rPr>
          <w:rFonts w:ascii="Arial" w:hAnsi="Arial"/>
          <w:b/>
          <w:kern w:val="0"/>
        </w:rPr>
      </w:pPr>
    </w:p>
    <w:p w:rsidR="008B61D2" w:rsidRDefault="003C16D2" w:rsidP="00413412">
      <w:pPr>
        <w:spacing w:line="480" w:lineRule="auto"/>
        <w:jc w:val="right"/>
        <w:rPr>
          <w:rFonts w:ascii="Arial" w:hAnsi="Arial"/>
          <w:b/>
          <w:kern w:val="0"/>
        </w:rPr>
      </w:pPr>
      <w:r>
        <w:rPr>
          <w:rFonts w:ascii="Arial" w:hAnsi="Arial"/>
          <w:b/>
          <w:kern w:val="0"/>
        </w:rPr>
        <w:t>May 16-19, 2016</w:t>
      </w:r>
      <w:r w:rsidR="008B61D2">
        <w:rPr>
          <w:rFonts w:ascii="Arial" w:hAnsi="Arial"/>
          <w:b/>
          <w:kern w:val="0"/>
        </w:rPr>
        <w:t xml:space="preserve">, </w:t>
      </w:r>
      <w:r>
        <w:rPr>
          <w:rFonts w:ascii="Arial" w:hAnsi="Arial"/>
          <w:b/>
          <w:kern w:val="0"/>
        </w:rPr>
        <w:t>Kuwait</w:t>
      </w:r>
      <w:bookmarkStart w:id="2" w:name="PutDocumentNumberHere"/>
      <w:bookmarkEnd w:id="0"/>
    </w:p>
    <w:p w:rsidR="00147B1A" w:rsidRPr="00147B1A" w:rsidRDefault="00147B1A" w:rsidP="00413412">
      <w:pPr>
        <w:spacing w:line="480" w:lineRule="auto"/>
        <w:jc w:val="right"/>
        <w:rPr>
          <w:rFonts w:ascii="Arial" w:hAnsi="Arial"/>
          <w:b/>
          <w:kern w:val="0"/>
        </w:rPr>
      </w:pPr>
    </w:p>
    <w:bookmarkEnd w:id="2"/>
    <w:p w:rsidR="008B61D2" w:rsidRDefault="008B61D2" w:rsidP="00413412">
      <w:pPr>
        <w:spacing w:line="480" w:lineRule="auto"/>
        <w:sectPr w:rsidR="008B61D2" w:rsidSect="00C30FC3">
          <w:footerReference w:type="default" r:id="rId8"/>
          <w:type w:val="continuous"/>
          <w:pgSz w:w="12240" w:h="15840"/>
          <w:pgMar w:top="720" w:right="720" w:bottom="1440" w:left="720" w:header="720" w:footer="720" w:gutter="0"/>
          <w:cols w:space="720"/>
        </w:sectPr>
      </w:pPr>
    </w:p>
    <w:p w:rsidR="00483E13" w:rsidRDefault="00483E13" w:rsidP="00413412">
      <w:pPr>
        <w:spacing w:after="200" w:line="480" w:lineRule="auto"/>
        <w:jc w:val="center"/>
        <w:rPr>
          <w:rFonts w:ascii="Arial" w:hAnsi="Arial"/>
          <w:b/>
          <w:caps/>
          <w:sz w:val="24"/>
        </w:rPr>
      </w:pPr>
      <w:bookmarkStart w:id="3" w:name="PutTitleHere"/>
    </w:p>
    <w:p w:rsidR="008B61D2" w:rsidRPr="00483E13" w:rsidRDefault="00483E13" w:rsidP="00413412">
      <w:pPr>
        <w:spacing w:after="200" w:line="480" w:lineRule="auto"/>
        <w:jc w:val="center"/>
        <w:rPr>
          <w:rFonts w:asciiTheme="majorBidi" w:hAnsiTheme="majorBidi"/>
          <w:b/>
          <w:bCs/>
          <w:sz w:val="24"/>
          <w:szCs w:val="24"/>
        </w:rPr>
      </w:pPr>
      <w:r w:rsidRPr="00483E13">
        <w:rPr>
          <w:rFonts w:ascii="Arial" w:hAnsi="Arial"/>
          <w:b/>
          <w:caps/>
          <w:sz w:val="24"/>
        </w:rPr>
        <w:t>Structured Data OCR for the Dynamic Online Questionnaire System</w:t>
      </w:r>
      <w:r w:rsidR="008B61D2">
        <w:t xml:space="preserve"> </w:t>
      </w:r>
      <w:bookmarkEnd w:id="3"/>
    </w:p>
    <w:p w:rsidR="008B61D2" w:rsidRDefault="008B61D2" w:rsidP="00413412">
      <w:pPr>
        <w:spacing w:line="480" w:lineRule="auto"/>
      </w:pPr>
    </w:p>
    <w:p w:rsidR="008B61D2" w:rsidRDefault="008B61D2" w:rsidP="00413412">
      <w:pPr>
        <w:spacing w:line="480" w:lineRule="auto"/>
      </w:pPr>
    </w:p>
    <w:tbl>
      <w:tblPr>
        <w:tblW w:w="0" w:type="auto"/>
        <w:tblLayout w:type="fixed"/>
        <w:tblLook w:val="0000" w:firstRow="0" w:lastRow="0" w:firstColumn="0" w:lastColumn="0" w:noHBand="0" w:noVBand="0"/>
      </w:tblPr>
      <w:tblGrid>
        <w:gridCol w:w="4680"/>
        <w:gridCol w:w="4680"/>
      </w:tblGrid>
      <w:tr w:rsidR="008B61D2">
        <w:tc>
          <w:tcPr>
            <w:tcW w:w="4680" w:type="dxa"/>
          </w:tcPr>
          <w:p w:rsidR="00F71612" w:rsidRDefault="00F71612" w:rsidP="00413412">
            <w:pPr>
              <w:pStyle w:val="Author"/>
              <w:spacing w:line="480" w:lineRule="auto"/>
              <w:rPr>
                <w:rFonts w:asciiTheme="majorBidi" w:hAnsiTheme="majorBidi"/>
                <w:sz w:val="24"/>
                <w:szCs w:val="24"/>
              </w:rPr>
            </w:pPr>
            <w:bookmarkStart w:id="4" w:name="PutAuthorsHere"/>
            <w:r w:rsidRPr="00677A2B">
              <w:rPr>
                <w:rFonts w:asciiTheme="majorBidi" w:hAnsiTheme="majorBidi"/>
                <w:sz w:val="24"/>
                <w:szCs w:val="24"/>
              </w:rPr>
              <w:t xml:space="preserve">Buhamad, M. </w:t>
            </w:r>
          </w:p>
          <w:p w:rsidR="008B61D2" w:rsidRDefault="00F71612" w:rsidP="00413412">
            <w:pPr>
              <w:pStyle w:val="Author"/>
              <w:spacing w:line="480" w:lineRule="auto"/>
              <w:rPr>
                <w:b w:val="0"/>
              </w:rPr>
            </w:pPr>
            <w:r>
              <w:rPr>
                <w:b w:val="0"/>
              </w:rPr>
              <w:t>Kisr</w:t>
            </w:r>
          </w:p>
          <w:p w:rsidR="007B2BF3" w:rsidRPr="007B2BF3" w:rsidRDefault="00F71612" w:rsidP="00413412">
            <w:pPr>
              <w:pStyle w:val="Affiliation"/>
              <w:spacing w:line="480" w:lineRule="auto"/>
            </w:pPr>
            <w:r>
              <w:t>Kuwait</w:t>
            </w:r>
          </w:p>
        </w:tc>
        <w:tc>
          <w:tcPr>
            <w:tcW w:w="4680" w:type="dxa"/>
          </w:tcPr>
          <w:p w:rsidR="00F71612" w:rsidRDefault="00F71612" w:rsidP="00413412">
            <w:pPr>
              <w:pStyle w:val="Author"/>
              <w:spacing w:line="480" w:lineRule="auto"/>
              <w:rPr>
                <w:rFonts w:asciiTheme="majorBidi" w:hAnsiTheme="majorBidi"/>
                <w:sz w:val="24"/>
                <w:szCs w:val="24"/>
              </w:rPr>
            </w:pPr>
            <w:r>
              <w:rPr>
                <w:rFonts w:asciiTheme="majorBidi" w:hAnsiTheme="majorBidi"/>
                <w:sz w:val="24"/>
                <w:szCs w:val="24"/>
              </w:rPr>
              <w:t>Naseeb</w:t>
            </w:r>
            <w:r w:rsidRPr="00677A2B">
              <w:rPr>
                <w:rFonts w:asciiTheme="majorBidi" w:hAnsiTheme="majorBidi"/>
                <w:sz w:val="24"/>
                <w:szCs w:val="24"/>
              </w:rPr>
              <w:t xml:space="preserve">, </w:t>
            </w:r>
            <w:r>
              <w:rPr>
                <w:rFonts w:asciiTheme="majorBidi" w:hAnsiTheme="majorBidi"/>
                <w:sz w:val="24"/>
                <w:szCs w:val="24"/>
              </w:rPr>
              <w:t>A</w:t>
            </w:r>
            <w:r w:rsidRPr="00677A2B">
              <w:rPr>
                <w:rFonts w:asciiTheme="majorBidi" w:hAnsiTheme="majorBidi"/>
                <w:sz w:val="24"/>
                <w:szCs w:val="24"/>
              </w:rPr>
              <w:t xml:space="preserve">. </w:t>
            </w:r>
          </w:p>
          <w:p w:rsidR="00F71612" w:rsidRDefault="00F71612" w:rsidP="00413412">
            <w:pPr>
              <w:pStyle w:val="Author"/>
              <w:spacing w:line="480" w:lineRule="auto"/>
              <w:rPr>
                <w:b w:val="0"/>
              </w:rPr>
            </w:pPr>
            <w:r>
              <w:rPr>
                <w:b w:val="0"/>
              </w:rPr>
              <w:t>Kisr</w:t>
            </w:r>
          </w:p>
          <w:p w:rsidR="008B61D2" w:rsidRPr="007B2BF3" w:rsidRDefault="00F71612" w:rsidP="00413412">
            <w:pPr>
              <w:pStyle w:val="Author"/>
              <w:spacing w:line="480" w:lineRule="auto"/>
              <w:rPr>
                <w:b w:val="0"/>
              </w:rPr>
            </w:pPr>
            <w:r>
              <w:t>Kuwait</w:t>
            </w:r>
          </w:p>
        </w:tc>
      </w:tr>
    </w:tbl>
    <w:p w:rsidR="008B61D2" w:rsidRDefault="008B61D2" w:rsidP="00413412">
      <w:pPr>
        <w:spacing w:line="480" w:lineRule="auto"/>
      </w:pPr>
    </w:p>
    <w:p w:rsidR="008B61D2" w:rsidRDefault="008B61D2" w:rsidP="00413412">
      <w:pPr>
        <w:spacing w:line="480" w:lineRule="auto"/>
      </w:pPr>
    </w:p>
    <w:tbl>
      <w:tblPr>
        <w:tblW w:w="0" w:type="auto"/>
        <w:tblLayout w:type="fixed"/>
        <w:tblLook w:val="0000" w:firstRow="0" w:lastRow="0" w:firstColumn="0" w:lastColumn="0" w:noHBand="0" w:noVBand="0"/>
      </w:tblPr>
      <w:tblGrid>
        <w:gridCol w:w="3125"/>
        <w:gridCol w:w="3125"/>
        <w:gridCol w:w="3125"/>
      </w:tblGrid>
      <w:tr w:rsidR="008B61D2">
        <w:tc>
          <w:tcPr>
            <w:tcW w:w="3125" w:type="dxa"/>
          </w:tcPr>
          <w:p w:rsidR="00F71612" w:rsidRDefault="00F71612" w:rsidP="00413412">
            <w:pPr>
              <w:pStyle w:val="Author"/>
              <w:spacing w:line="480" w:lineRule="auto"/>
              <w:rPr>
                <w:b w:val="0"/>
              </w:rPr>
            </w:pPr>
            <w:r>
              <w:rPr>
                <w:rFonts w:asciiTheme="majorBidi" w:hAnsiTheme="majorBidi"/>
                <w:sz w:val="24"/>
                <w:szCs w:val="24"/>
              </w:rPr>
              <w:t>Al-Khayat, A.</w:t>
            </w:r>
            <w:r>
              <w:rPr>
                <w:b w:val="0"/>
              </w:rPr>
              <w:t xml:space="preserve"> </w:t>
            </w:r>
          </w:p>
          <w:p w:rsidR="00F71612" w:rsidRDefault="00F71612" w:rsidP="00413412">
            <w:pPr>
              <w:pStyle w:val="Author"/>
              <w:spacing w:line="480" w:lineRule="auto"/>
              <w:rPr>
                <w:b w:val="0"/>
              </w:rPr>
            </w:pPr>
            <w:r>
              <w:rPr>
                <w:b w:val="0"/>
              </w:rPr>
              <w:t>Kisr</w:t>
            </w:r>
          </w:p>
          <w:p w:rsidR="008B61D2" w:rsidRPr="007B2BF3" w:rsidRDefault="00F71612" w:rsidP="00413412">
            <w:pPr>
              <w:pStyle w:val="Author"/>
              <w:spacing w:line="480" w:lineRule="auto"/>
              <w:rPr>
                <w:b w:val="0"/>
              </w:rPr>
            </w:pPr>
            <w:r>
              <w:t>Kuwait</w:t>
            </w:r>
          </w:p>
        </w:tc>
        <w:tc>
          <w:tcPr>
            <w:tcW w:w="3125" w:type="dxa"/>
          </w:tcPr>
          <w:p w:rsidR="00F71612" w:rsidRDefault="00F71612" w:rsidP="00413412">
            <w:pPr>
              <w:pStyle w:val="Author"/>
              <w:spacing w:line="480" w:lineRule="auto"/>
              <w:rPr>
                <w:rFonts w:asciiTheme="majorBidi" w:hAnsiTheme="majorBidi"/>
                <w:sz w:val="24"/>
                <w:szCs w:val="24"/>
              </w:rPr>
            </w:pPr>
            <w:r>
              <w:rPr>
                <w:rFonts w:asciiTheme="majorBidi" w:hAnsiTheme="majorBidi"/>
                <w:sz w:val="24"/>
                <w:szCs w:val="24"/>
              </w:rPr>
              <w:t>Aljaber, A.</w:t>
            </w:r>
          </w:p>
          <w:p w:rsidR="00F71612" w:rsidRDefault="00F71612" w:rsidP="00413412">
            <w:pPr>
              <w:pStyle w:val="Author"/>
              <w:spacing w:line="480" w:lineRule="auto"/>
              <w:rPr>
                <w:b w:val="0"/>
              </w:rPr>
            </w:pPr>
            <w:r>
              <w:rPr>
                <w:b w:val="0"/>
              </w:rPr>
              <w:t>Kisr</w:t>
            </w:r>
          </w:p>
          <w:p w:rsidR="008B61D2" w:rsidRPr="007B2BF3" w:rsidRDefault="00F71612" w:rsidP="00413412">
            <w:pPr>
              <w:pStyle w:val="Author"/>
              <w:spacing w:line="480" w:lineRule="auto"/>
              <w:rPr>
                <w:b w:val="0"/>
              </w:rPr>
            </w:pPr>
            <w:r>
              <w:t>Kuwait</w:t>
            </w:r>
          </w:p>
        </w:tc>
        <w:tc>
          <w:tcPr>
            <w:tcW w:w="3125" w:type="dxa"/>
          </w:tcPr>
          <w:p w:rsidR="00F71612" w:rsidRDefault="00F71612" w:rsidP="00413412">
            <w:pPr>
              <w:pStyle w:val="Author"/>
              <w:spacing w:line="480" w:lineRule="auto"/>
              <w:rPr>
                <w:rFonts w:asciiTheme="majorBidi" w:hAnsiTheme="majorBidi"/>
                <w:sz w:val="24"/>
                <w:szCs w:val="24"/>
              </w:rPr>
            </w:pPr>
            <w:r>
              <w:rPr>
                <w:rFonts w:asciiTheme="majorBidi" w:hAnsiTheme="majorBidi"/>
                <w:sz w:val="24"/>
                <w:szCs w:val="24"/>
              </w:rPr>
              <w:t xml:space="preserve">Al-Ali, </w:t>
            </w:r>
            <w:r w:rsidR="0083671A">
              <w:rPr>
                <w:rFonts w:asciiTheme="majorBidi" w:hAnsiTheme="majorBidi"/>
                <w:sz w:val="24"/>
                <w:szCs w:val="24"/>
              </w:rPr>
              <w:t>M</w:t>
            </w:r>
            <w:r>
              <w:rPr>
                <w:rFonts w:asciiTheme="majorBidi" w:hAnsiTheme="majorBidi"/>
                <w:sz w:val="24"/>
                <w:szCs w:val="24"/>
              </w:rPr>
              <w:t>.</w:t>
            </w:r>
            <w:r w:rsidRPr="00677A2B">
              <w:rPr>
                <w:rFonts w:asciiTheme="majorBidi" w:hAnsiTheme="majorBidi"/>
                <w:sz w:val="24"/>
                <w:szCs w:val="24"/>
              </w:rPr>
              <w:t xml:space="preserve"> </w:t>
            </w:r>
          </w:p>
          <w:p w:rsidR="00F71612" w:rsidRDefault="00F71612" w:rsidP="00413412">
            <w:pPr>
              <w:pStyle w:val="Author"/>
              <w:spacing w:line="480" w:lineRule="auto"/>
              <w:rPr>
                <w:b w:val="0"/>
              </w:rPr>
            </w:pPr>
            <w:r>
              <w:rPr>
                <w:b w:val="0"/>
              </w:rPr>
              <w:t>Kisr</w:t>
            </w:r>
          </w:p>
          <w:p w:rsidR="008B61D2" w:rsidRPr="007B2BF3" w:rsidRDefault="00F71612" w:rsidP="00413412">
            <w:pPr>
              <w:pStyle w:val="Author"/>
              <w:spacing w:line="480" w:lineRule="auto"/>
              <w:rPr>
                <w:b w:val="0"/>
              </w:rPr>
            </w:pPr>
            <w:r>
              <w:t>Kuwait</w:t>
            </w:r>
          </w:p>
        </w:tc>
      </w:tr>
    </w:tbl>
    <w:p w:rsidR="008B61D2" w:rsidRDefault="008B61D2" w:rsidP="00413412">
      <w:pPr>
        <w:spacing w:line="480" w:lineRule="auto"/>
      </w:pPr>
    </w:p>
    <w:bookmarkEnd w:id="4"/>
    <w:p w:rsidR="008B61D2" w:rsidRDefault="008B61D2" w:rsidP="00413412">
      <w:pPr>
        <w:spacing w:line="480" w:lineRule="auto"/>
      </w:pPr>
    </w:p>
    <w:p w:rsidR="008B61D2" w:rsidRDefault="008B61D2" w:rsidP="00413412">
      <w:pPr>
        <w:spacing w:line="480" w:lineRule="auto"/>
        <w:sectPr w:rsidR="008B61D2" w:rsidSect="00C30FC3">
          <w:type w:val="continuous"/>
          <w:pgSz w:w="12240" w:h="15840"/>
          <w:pgMar w:top="720" w:right="1440" w:bottom="1440" w:left="1440" w:header="720" w:footer="720" w:gutter="0"/>
          <w:cols w:space="720"/>
        </w:sectPr>
      </w:pPr>
    </w:p>
    <w:p w:rsidR="008B61D2" w:rsidRDefault="008B61D2" w:rsidP="00413412">
      <w:pPr>
        <w:pStyle w:val="AbstractClauseTitle"/>
        <w:spacing w:line="480" w:lineRule="auto"/>
      </w:pPr>
      <w:r>
        <w:t>Abstract</w:t>
      </w:r>
    </w:p>
    <w:p w:rsidR="00903829" w:rsidRPr="00903829" w:rsidRDefault="00903829" w:rsidP="00413412">
      <w:pPr>
        <w:pStyle w:val="BodyTextIndent"/>
        <w:spacing w:line="480" w:lineRule="auto"/>
      </w:pPr>
    </w:p>
    <w:p w:rsidR="00903829" w:rsidRPr="002B0F07" w:rsidRDefault="00903829" w:rsidP="00413412">
      <w:pPr>
        <w:spacing w:after="200" w:line="480" w:lineRule="auto"/>
        <w:rPr>
          <w:rFonts w:asciiTheme="majorBidi" w:hAnsiTheme="majorBidi"/>
          <w:b/>
          <w:bCs/>
          <w:color w:val="000000" w:themeColor="text1"/>
          <w:sz w:val="24"/>
          <w:szCs w:val="24"/>
        </w:rPr>
      </w:pPr>
      <w:r w:rsidRPr="002B0F07">
        <w:rPr>
          <w:rFonts w:asciiTheme="majorBidi" w:hAnsiTheme="majorBidi"/>
          <w:b/>
          <w:bCs/>
          <w:color w:val="000000" w:themeColor="text1"/>
          <w:sz w:val="24"/>
          <w:szCs w:val="24"/>
        </w:rPr>
        <w:t>Background</w:t>
      </w:r>
    </w:p>
    <w:p w:rsidR="00903829" w:rsidRPr="00883994" w:rsidRDefault="00903829" w:rsidP="00413412">
      <w:pPr>
        <w:spacing w:after="200" w:line="480" w:lineRule="auto"/>
        <w:ind w:firstLine="720"/>
        <w:rPr>
          <w:rFonts w:asciiTheme="majorBidi" w:hAnsiTheme="majorBidi" w:cstheme="majorBidi"/>
          <w:color w:val="000000" w:themeColor="text1"/>
        </w:rPr>
      </w:pPr>
      <w:r w:rsidRPr="00883994">
        <w:rPr>
          <w:rFonts w:asciiTheme="majorBidi" w:hAnsiTheme="majorBidi" w:cstheme="majorBidi"/>
          <w:color w:val="000000" w:themeColor="text1"/>
        </w:rPr>
        <w:t>In past years a software system was developed to address a number of issues related to the questionnaire process.  The system was successful in the data-collection of all the electronic answer sheets. Whereas the conventional hard copy answer sheet is more demanding when it comes to data entry. This paper talks about the approaches to automate the data entry of the hard-copy answers into an indexed database. Hence the need to develop a software that is aware of the design of the layout and the nature of the options.</w:t>
      </w:r>
    </w:p>
    <w:p w:rsidR="00903829" w:rsidRPr="002B0F07" w:rsidRDefault="00903829" w:rsidP="00413412">
      <w:pPr>
        <w:spacing w:after="200" w:line="480" w:lineRule="auto"/>
        <w:rPr>
          <w:color w:val="000000" w:themeColor="text1"/>
        </w:rPr>
      </w:pPr>
      <w:r w:rsidRPr="002B0F07">
        <w:rPr>
          <w:rFonts w:asciiTheme="majorBidi" w:hAnsiTheme="majorBidi"/>
          <w:b/>
          <w:bCs/>
          <w:color w:val="000000" w:themeColor="text1"/>
          <w:sz w:val="24"/>
          <w:szCs w:val="24"/>
        </w:rPr>
        <w:lastRenderedPageBreak/>
        <w:t>Material and Methods</w:t>
      </w:r>
    </w:p>
    <w:p w:rsidR="00903829" w:rsidRPr="00883994" w:rsidRDefault="00903829" w:rsidP="00413412">
      <w:pPr>
        <w:spacing w:after="200" w:line="480" w:lineRule="auto"/>
        <w:ind w:firstLine="720"/>
        <w:rPr>
          <w:rFonts w:asciiTheme="majorBidi" w:hAnsiTheme="majorBidi" w:cstheme="majorBidi"/>
          <w:color w:val="000000" w:themeColor="text1"/>
        </w:rPr>
      </w:pPr>
      <w:r w:rsidRPr="00883994">
        <w:rPr>
          <w:rFonts w:asciiTheme="majorBidi" w:hAnsiTheme="majorBidi" w:cstheme="majorBidi"/>
          <w:color w:val="000000" w:themeColor="text1"/>
        </w:rPr>
        <w:t xml:space="preserve">The system contains two layers, the first is the foundation layer, and second is the answers layer from the population sample. The first layer comes from the meta information composed of locations and dimensions, which is built by the form design subsystem. The second layer is a filtered process of scanned image minus the foundation layer. Afterwards the system can distinguish the logical areas in the answers layer, each logical area can be processed by a specialized algorithm. </w:t>
      </w:r>
    </w:p>
    <w:p w:rsidR="00903829" w:rsidRPr="002B0F07" w:rsidRDefault="00903829" w:rsidP="00413412">
      <w:pPr>
        <w:spacing w:after="200" w:line="480" w:lineRule="auto"/>
        <w:rPr>
          <w:rFonts w:asciiTheme="majorBidi" w:hAnsiTheme="majorBidi"/>
          <w:b/>
          <w:bCs/>
          <w:color w:val="000000" w:themeColor="text1"/>
          <w:sz w:val="24"/>
          <w:szCs w:val="24"/>
        </w:rPr>
      </w:pPr>
      <w:r w:rsidRPr="002B0F07">
        <w:rPr>
          <w:rFonts w:asciiTheme="majorBidi" w:hAnsiTheme="majorBidi"/>
          <w:b/>
          <w:bCs/>
          <w:color w:val="000000" w:themeColor="text1"/>
          <w:sz w:val="24"/>
          <w:szCs w:val="24"/>
        </w:rPr>
        <w:t>Results</w:t>
      </w:r>
    </w:p>
    <w:p w:rsidR="00903829" w:rsidRPr="00C30FC3" w:rsidRDefault="00903829" w:rsidP="00413412">
      <w:pPr>
        <w:spacing w:after="200" w:line="480" w:lineRule="auto"/>
        <w:ind w:firstLine="720"/>
        <w:rPr>
          <w:rFonts w:asciiTheme="majorBidi" w:hAnsiTheme="majorBidi" w:cstheme="majorBidi"/>
          <w:color w:val="000000" w:themeColor="text1"/>
        </w:rPr>
      </w:pPr>
      <w:r w:rsidRPr="00883994">
        <w:rPr>
          <w:rFonts w:asciiTheme="majorBidi" w:hAnsiTheme="majorBidi" w:cstheme="majorBidi"/>
          <w:color w:val="000000" w:themeColor="text1"/>
        </w:rPr>
        <w:t>The developed system did show a remarkable improvement in the data collection stage compared to conventional paper-based data collection.  The system proved to be a productive framework for building professional solutions to many frequent issues.  The</w:t>
      </w:r>
      <w:r w:rsidRPr="002B0F07">
        <w:rPr>
          <w:rFonts w:asciiTheme="majorBidi" w:hAnsiTheme="majorBidi"/>
          <w:color w:val="000000" w:themeColor="text1"/>
          <w:sz w:val="24"/>
          <w:szCs w:val="24"/>
        </w:rPr>
        <w:t xml:space="preserve"> </w:t>
      </w:r>
      <w:r w:rsidRPr="00883994">
        <w:rPr>
          <w:rFonts w:asciiTheme="majorBidi" w:hAnsiTheme="majorBidi" w:cstheme="majorBidi"/>
          <w:color w:val="000000" w:themeColor="text1"/>
        </w:rPr>
        <w:t>built-in automated calculations of frequency tables and the generation of charts was very impressive and fairly satisfactory to many study teams that have applied their study using this system</w:t>
      </w:r>
      <w:r w:rsidR="00C30FC3">
        <w:rPr>
          <w:rFonts w:asciiTheme="majorBidi" w:hAnsiTheme="majorBidi" w:cstheme="majorBidi"/>
          <w:color w:val="000000" w:themeColor="text1"/>
        </w:rPr>
        <w:t>.</w:t>
      </w:r>
    </w:p>
    <w:p w:rsidR="00903829" w:rsidRPr="002B0F07" w:rsidRDefault="00903829" w:rsidP="00413412">
      <w:pPr>
        <w:spacing w:after="200" w:line="480" w:lineRule="auto"/>
        <w:rPr>
          <w:rFonts w:asciiTheme="majorBidi" w:hAnsiTheme="majorBidi"/>
          <w:b/>
          <w:bCs/>
          <w:color w:val="000000" w:themeColor="text1"/>
          <w:sz w:val="24"/>
          <w:szCs w:val="24"/>
        </w:rPr>
      </w:pPr>
      <w:r w:rsidRPr="002B0F07">
        <w:rPr>
          <w:rFonts w:asciiTheme="majorBidi" w:hAnsiTheme="majorBidi"/>
          <w:b/>
          <w:bCs/>
          <w:color w:val="000000" w:themeColor="text1"/>
          <w:sz w:val="24"/>
          <w:szCs w:val="24"/>
        </w:rPr>
        <w:t>Conclusion</w:t>
      </w:r>
    </w:p>
    <w:p w:rsidR="00903829" w:rsidRPr="00883994" w:rsidRDefault="00903829" w:rsidP="00413412">
      <w:pPr>
        <w:spacing w:after="200" w:line="480" w:lineRule="auto"/>
        <w:ind w:firstLine="720"/>
        <w:rPr>
          <w:rFonts w:asciiTheme="majorBidi" w:hAnsiTheme="majorBidi"/>
          <w:color w:val="000000" w:themeColor="text1"/>
          <w:sz w:val="24"/>
          <w:szCs w:val="24"/>
        </w:rPr>
      </w:pPr>
      <w:r w:rsidRPr="00883994">
        <w:rPr>
          <w:rFonts w:asciiTheme="majorBidi" w:hAnsiTheme="majorBidi" w:cstheme="majorBidi"/>
          <w:color w:val="000000" w:themeColor="text1"/>
        </w:rPr>
        <w:t>It has been concluded that people with numerous experiences in conducting different surveys are able to formulate a formal process. Furthermore, crystalizing the formal process by using custom developed software based on modern IT practices. Hence, the experience of the formal process leads to the need to develop an intelligent algorithm to recognize p</w:t>
      </w:r>
      <w:r w:rsidR="00944382" w:rsidRPr="00883994">
        <w:rPr>
          <w:rFonts w:asciiTheme="majorBidi" w:hAnsiTheme="majorBidi" w:cstheme="majorBidi"/>
          <w:color w:val="000000" w:themeColor="text1"/>
        </w:rPr>
        <w:t>re</w:t>
      </w:r>
      <w:r w:rsidRPr="00883994">
        <w:rPr>
          <w:rFonts w:asciiTheme="majorBidi" w:hAnsiTheme="majorBidi" w:cstheme="majorBidi"/>
          <w:color w:val="000000" w:themeColor="text1"/>
        </w:rPr>
        <w:t>-defined data schema.</w:t>
      </w:r>
      <w:r w:rsidRPr="002B0F07">
        <w:rPr>
          <w:rFonts w:asciiTheme="majorBidi" w:hAnsiTheme="majorBidi"/>
          <w:color w:val="000000" w:themeColor="text1"/>
          <w:sz w:val="24"/>
          <w:szCs w:val="24"/>
        </w:rPr>
        <w:t xml:space="preserve">  </w:t>
      </w:r>
    </w:p>
    <w:p w:rsidR="00903829" w:rsidRPr="002B0F07" w:rsidRDefault="00903829" w:rsidP="00413412">
      <w:pPr>
        <w:spacing w:after="200" w:line="480" w:lineRule="auto"/>
        <w:rPr>
          <w:rFonts w:asciiTheme="majorBidi" w:hAnsiTheme="majorBidi"/>
          <w:b/>
          <w:bCs/>
          <w:color w:val="000000" w:themeColor="text1"/>
          <w:sz w:val="24"/>
          <w:szCs w:val="24"/>
        </w:rPr>
      </w:pPr>
      <w:r w:rsidRPr="002B0F07">
        <w:rPr>
          <w:rFonts w:asciiTheme="majorBidi" w:hAnsiTheme="majorBidi"/>
          <w:b/>
          <w:bCs/>
          <w:color w:val="000000" w:themeColor="text1"/>
          <w:sz w:val="24"/>
          <w:szCs w:val="24"/>
        </w:rPr>
        <w:t>Keywords</w:t>
      </w:r>
    </w:p>
    <w:p w:rsidR="00883994" w:rsidRPr="00883994" w:rsidRDefault="00903829" w:rsidP="00413412">
      <w:pPr>
        <w:spacing w:after="200" w:line="480" w:lineRule="auto"/>
        <w:ind w:firstLine="720"/>
        <w:rPr>
          <w:rFonts w:asciiTheme="majorBidi" w:hAnsiTheme="majorBidi" w:cstheme="majorBidi"/>
          <w:color w:val="000000" w:themeColor="text1"/>
        </w:rPr>
      </w:pPr>
      <w:r w:rsidRPr="00883994">
        <w:rPr>
          <w:rFonts w:asciiTheme="majorBidi" w:hAnsiTheme="majorBidi" w:cstheme="majorBidi"/>
          <w:color w:val="000000" w:themeColor="text1"/>
        </w:rPr>
        <w:t>Optical Character Recognition, Electronic Answer Sheets, Structured Data, Indexed Database, Information Technology Practices, Intelligent Algorithm, Data schema.</w:t>
      </w:r>
    </w:p>
    <w:p w:rsidR="002E454A" w:rsidRPr="00063348" w:rsidRDefault="002E454A" w:rsidP="00413412">
      <w:pPr>
        <w:pStyle w:val="NomenclatureClauseTitle"/>
        <w:tabs>
          <w:tab w:val="left" w:pos="360"/>
        </w:tabs>
        <w:spacing w:before="0" w:line="480" w:lineRule="auto"/>
        <w:rPr>
          <w:rFonts w:ascii="Times New Roman" w:eastAsia="MS Mincho" w:hAnsi="Times New Roman"/>
          <w:b w:val="0"/>
          <w:bCs/>
          <w:caps w:val="0"/>
        </w:rPr>
      </w:pPr>
      <w:r>
        <w:t>INTRODUCTION</w:t>
      </w:r>
    </w:p>
    <w:p w:rsidR="00063348" w:rsidRPr="00063348" w:rsidRDefault="00063348" w:rsidP="00413412">
      <w:pPr>
        <w:pStyle w:val="BodyTextIndent"/>
        <w:spacing w:line="480" w:lineRule="auto"/>
      </w:pPr>
    </w:p>
    <w:p w:rsidR="002B0F07" w:rsidRPr="00883994" w:rsidRDefault="002B0F07" w:rsidP="00413412">
      <w:pPr>
        <w:spacing w:after="200" w:line="480" w:lineRule="auto"/>
        <w:ind w:firstLine="720"/>
        <w:rPr>
          <w:rFonts w:asciiTheme="majorBidi" w:hAnsiTheme="majorBidi" w:cstheme="majorBidi"/>
          <w:color w:val="000000" w:themeColor="text1"/>
        </w:rPr>
      </w:pPr>
      <w:r w:rsidRPr="00883994">
        <w:rPr>
          <w:rFonts w:asciiTheme="majorBidi" w:hAnsiTheme="majorBidi" w:cstheme="majorBidi"/>
          <w:color w:val="000000" w:themeColor="text1"/>
        </w:rPr>
        <w:t xml:space="preserve">In past years a software system was developed by Techno-Economics Division (TED) in Kuwait Institute for Scientific Research (KISR) to address a number of issues related to the questionnaire process.  The objective of </w:t>
      </w:r>
      <w:r w:rsidR="00006C4F" w:rsidRPr="00883994">
        <w:rPr>
          <w:rFonts w:asciiTheme="majorBidi" w:hAnsiTheme="majorBidi" w:cstheme="majorBidi"/>
          <w:color w:val="000000" w:themeColor="text1"/>
        </w:rPr>
        <w:t>TED</w:t>
      </w:r>
      <w:r w:rsidRPr="00883994">
        <w:rPr>
          <w:rFonts w:asciiTheme="majorBidi" w:hAnsiTheme="majorBidi" w:cstheme="majorBidi"/>
          <w:color w:val="000000" w:themeColor="text1"/>
        </w:rPr>
        <w:t xml:space="preserve"> software system is to develop an online </w:t>
      </w:r>
      <w:r w:rsidR="00006C4F" w:rsidRPr="00883994">
        <w:rPr>
          <w:rFonts w:asciiTheme="majorBidi" w:hAnsiTheme="majorBidi" w:cstheme="majorBidi"/>
          <w:color w:val="000000" w:themeColor="text1"/>
        </w:rPr>
        <w:t>survey answer sheet, that allow</w:t>
      </w:r>
      <w:r w:rsidRPr="00883994">
        <w:rPr>
          <w:rFonts w:asciiTheme="majorBidi" w:hAnsiTheme="majorBidi" w:cstheme="majorBidi"/>
          <w:color w:val="000000" w:themeColor="text1"/>
        </w:rPr>
        <w:t xml:space="preserve"> users to answer electronically.  The system was successful in the data-collection of the electronic answer sheets. However, some users prefer using conventional Hard Copy Answer Sheet (HCAS), which is more demanding when it comes to data entry.  That issue created some drawbacks in the system which are time consuming and high cost. </w:t>
      </w:r>
      <w:r w:rsidR="00997FEE" w:rsidRPr="00883994">
        <w:rPr>
          <w:rFonts w:asciiTheme="majorBidi" w:hAnsiTheme="majorBidi" w:cstheme="majorBidi"/>
          <w:color w:val="000000" w:themeColor="text1"/>
        </w:rPr>
        <w:t xml:space="preserve">On the other </w:t>
      </w:r>
      <w:r w:rsidR="00997FEE" w:rsidRPr="00883994">
        <w:rPr>
          <w:rFonts w:asciiTheme="majorBidi" w:hAnsiTheme="majorBidi" w:cstheme="majorBidi"/>
          <w:color w:val="000000" w:themeColor="text1"/>
        </w:rPr>
        <w:lastRenderedPageBreak/>
        <w:t>hand</w:t>
      </w:r>
      <w:r w:rsidRPr="00883994">
        <w:rPr>
          <w:rFonts w:asciiTheme="majorBidi" w:hAnsiTheme="majorBidi" w:cstheme="majorBidi"/>
          <w:color w:val="000000" w:themeColor="text1"/>
        </w:rPr>
        <w:t>, the electronic form usually requires less than a second for the submitted answers to be stored in the database. The estimated ratio</w:t>
      </w:r>
      <w:r w:rsidRPr="00883994">
        <w:rPr>
          <w:rFonts w:asciiTheme="majorBidi" w:hAnsiTheme="majorBidi" w:cstheme="majorBidi" w:hint="cs"/>
          <w:color w:val="000000" w:themeColor="text1"/>
          <w:rtl/>
        </w:rPr>
        <w:t xml:space="preserve"> </w:t>
      </w:r>
      <w:r w:rsidR="003F5DBB" w:rsidRPr="00883994">
        <w:rPr>
          <w:rFonts w:asciiTheme="majorBidi" w:hAnsiTheme="majorBidi" w:cstheme="majorBidi"/>
          <w:color w:val="000000" w:themeColor="text1"/>
        </w:rPr>
        <w:t>between the</w:t>
      </w:r>
      <w:r w:rsidRPr="00883994">
        <w:rPr>
          <w:rFonts w:asciiTheme="majorBidi" w:hAnsiTheme="majorBidi" w:cstheme="majorBidi"/>
          <w:color w:val="000000" w:themeColor="text1"/>
        </w:rPr>
        <w:t xml:space="preserve"> electronic </w:t>
      </w:r>
      <w:r w:rsidR="003F5DBB" w:rsidRPr="00883994">
        <w:rPr>
          <w:rFonts w:asciiTheme="majorBidi" w:hAnsiTheme="majorBidi" w:cstheme="majorBidi"/>
          <w:color w:val="000000" w:themeColor="text1"/>
        </w:rPr>
        <w:t>form</w:t>
      </w:r>
      <w:r w:rsidRPr="00883994">
        <w:rPr>
          <w:rFonts w:asciiTheme="majorBidi" w:hAnsiTheme="majorBidi" w:cstheme="majorBidi"/>
          <w:color w:val="000000" w:themeColor="text1"/>
        </w:rPr>
        <w:t xml:space="preserve"> </w:t>
      </w:r>
      <w:r w:rsidR="003F5DBB" w:rsidRPr="00883994">
        <w:rPr>
          <w:rFonts w:asciiTheme="majorBidi" w:hAnsiTheme="majorBidi" w:cstheme="majorBidi"/>
          <w:color w:val="000000" w:themeColor="text1"/>
        </w:rPr>
        <w:t>and HCAS</w:t>
      </w:r>
      <w:r w:rsidRPr="00883994">
        <w:rPr>
          <w:rFonts w:asciiTheme="majorBidi" w:hAnsiTheme="majorBidi" w:cstheme="majorBidi"/>
          <w:color w:val="000000" w:themeColor="text1"/>
        </w:rPr>
        <w:t xml:space="preserve"> is almost 1:259,200.  </w:t>
      </w:r>
      <w:r w:rsidR="00E877BE">
        <w:rPr>
          <w:rFonts w:asciiTheme="majorBidi" w:hAnsiTheme="majorBidi" w:cstheme="majorBidi"/>
          <w:color w:val="000000" w:themeColor="text1"/>
        </w:rPr>
        <w:t>(</w:t>
      </w:r>
      <w:r w:rsidR="00E877BE">
        <w:t>Mori, S.; Nishida ,H.; Yamada, H.,1999)</w:t>
      </w:r>
    </w:p>
    <w:p w:rsidR="002B0F07" w:rsidRPr="00883994" w:rsidRDefault="002B0F07" w:rsidP="00413412">
      <w:pPr>
        <w:spacing w:after="200" w:line="480" w:lineRule="auto"/>
        <w:ind w:firstLine="720"/>
        <w:jc w:val="lowKashida"/>
        <w:rPr>
          <w:rFonts w:asciiTheme="majorBidi" w:hAnsiTheme="majorBidi" w:cstheme="majorBidi"/>
          <w:color w:val="000000" w:themeColor="text1"/>
        </w:rPr>
      </w:pPr>
      <w:r w:rsidRPr="00883994">
        <w:rPr>
          <w:rFonts w:asciiTheme="majorBidi" w:hAnsiTheme="majorBidi" w:cstheme="majorBidi"/>
          <w:color w:val="000000" w:themeColor="text1"/>
        </w:rPr>
        <w:t>Furthermore, Optical Character Recognition (OCR) software packages are available in the market.    The main issue of the OCR software package</w:t>
      </w:r>
      <w:r w:rsidR="009F6D9B" w:rsidRPr="00883994">
        <w:rPr>
          <w:rFonts w:asciiTheme="majorBidi" w:hAnsiTheme="majorBidi" w:cstheme="majorBidi"/>
          <w:color w:val="000000" w:themeColor="text1"/>
        </w:rPr>
        <w:t>s</w:t>
      </w:r>
      <w:r w:rsidRPr="00883994">
        <w:rPr>
          <w:rFonts w:asciiTheme="majorBidi" w:hAnsiTheme="majorBidi" w:cstheme="majorBidi"/>
          <w:color w:val="000000" w:themeColor="text1"/>
        </w:rPr>
        <w:t xml:space="preserve"> </w:t>
      </w:r>
      <w:r w:rsidR="009F6D9B" w:rsidRPr="00883994">
        <w:rPr>
          <w:rFonts w:asciiTheme="majorBidi" w:hAnsiTheme="majorBidi" w:cstheme="majorBidi"/>
          <w:color w:val="000000" w:themeColor="text1"/>
        </w:rPr>
        <w:t>is that they can only process</w:t>
      </w:r>
      <w:r w:rsidRPr="00883994">
        <w:rPr>
          <w:rFonts w:asciiTheme="majorBidi" w:hAnsiTheme="majorBidi" w:cstheme="majorBidi"/>
          <w:color w:val="000000" w:themeColor="text1"/>
        </w:rPr>
        <w:t xml:space="preserve"> generic printed text.  </w:t>
      </w:r>
      <w:r w:rsidR="009F6D9B" w:rsidRPr="00883994">
        <w:rPr>
          <w:rFonts w:asciiTheme="majorBidi" w:hAnsiTheme="majorBidi" w:cstheme="majorBidi"/>
          <w:color w:val="000000" w:themeColor="text1"/>
        </w:rPr>
        <w:t>Furthermore, i</w:t>
      </w:r>
      <w:r w:rsidRPr="00883994">
        <w:rPr>
          <w:rFonts w:asciiTheme="majorBidi" w:hAnsiTheme="majorBidi" w:cstheme="majorBidi"/>
          <w:color w:val="000000" w:themeColor="text1"/>
        </w:rPr>
        <w:t>t is very difficult for these generic packages to process tabular data</w:t>
      </w:r>
      <w:r w:rsidR="009F6D9B" w:rsidRPr="00883994">
        <w:rPr>
          <w:rFonts w:asciiTheme="majorBidi" w:hAnsiTheme="majorBidi" w:cstheme="majorBidi"/>
          <w:color w:val="000000" w:themeColor="text1"/>
        </w:rPr>
        <w:t>, even th</w:t>
      </w:r>
      <w:r w:rsidR="00E2613C" w:rsidRPr="00883994">
        <w:rPr>
          <w:rFonts w:asciiTheme="majorBidi" w:hAnsiTheme="majorBidi" w:cstheme="majorBidi"/>
          <w:color w:val="000000" w:themeColor="text1"/>
        </w:rPr>
        <w:t>ough</w:t>
      </w:r>
      <w:r w:rsidR="009F6D9B" w:rsidRPr="00883994">
        <w:rPr>
          <w:rFonts w:asciiTheme="majorBidi" w:hAnsiTheme="majorBidi" w:cstheme="majorBidi"/>
          <w:color w:val="000000" w:themeColor="text1"/>
        </w:rPr>
        <w:t xml:space="preserve"> they are feed a large amount of input</w:t>
      </w:r>
      <w:r w:rsidR="00E2613C" w:rsidRPr="00883994">
        <w:rPr>
          <w:rFonts w:asciiTheme="majorBidi" w:hAnsiTheme="majorBidi" w:cstheme="majorBidi"/>
          <w:color w:val="000000" w:themeColor="text1"/>
        </w:rPr>
        <w:t>s</w:t>
      </w:r>
      <w:r w:rsidRPr="00883994">
        <w:rPr>
          <w:rFonts w:asciiTheme="majorBidi" w:hAnsiTheme="majorBidi" w:cstheme="majorBidi"/>
          <w:color w:val="000000" w:themeColor="text1"/>
        </w:rPr>
        <w:t>. In addition, the package</w:t>
      </w:r>
      <w:r w:rsidR="00E2613C" w:rsidRPr="00883994">
        <w:rPr>
          <w:rFonts w:asciiTheme="majorBidi" w:hAnsiTheme="majorBidi" w:cstheme="majorBidi"/>
          <w:color w:val="000000" w:themeColor="text1"/>
        </w:rPr>
        <w:t>s</w:t>
      </w:r>
      <w:r w:rsidRPr="00883994">
        <w:rPr>
          <w:rFonts w:asciiTheme="majorBidi" w:hAnsiTheme="majorBidi" w:cstheme="majorBidi"/>
          <w:color w:val="000000" w:themeColor="text1"/>
        </w:rPr>
        <w:t xml:space="preserve"> </w:t>
      </w:r>
      <w:r w:rsidR="00E2613C" w:rsidRPr="00883994">
        <w:rPr>
          <w:rFonts w:asciiTheme="majorBidi" w:hAnsiTheme="majorBidi" w:cstheme="majorBidi"/>
          <w:color w:val="000000" w:themeColor="text1"/>
        </w:rPr>
        <w:t>are</w:t>
      </w:r>
      <w:r w:rsidRPr="00883994">
        <w:rPr>
          <w:rFonts w:asciiTheme="majorBidi" w:hAnsiTheme="majorBidi" w:cstheme="majorBidi"/>
          <w:color w:val="000000" w:themeColor="text1"/>
        </w:rPr>
        <w:t xml:space="preserve"> not programmed to learn any data schema, and is almost impossible for the software to reproduce an electronic copy of HCAS. </w:t>
      </w:r>
      <w:r w:rsidR="00E877BE">
        <w:rPr>
          <w:rFonts w:asciiTheme="majorBidi" w:hAnsiTheme="majorBidi" w:cstheme="majorBidi"/>
          <w:color w:val="000000" w:themeColor="text1"/>
        </w:rPr>
        <w:t>(</w:t>
      </w:r>
      <w:r w:rsidR="00E877BE" w:rsidRPr="00E877BE">
        <w:rPr>
          <w:color w:val="000000"/>
        </w:rPr>
        <w:t>Trier, O.D; Jains,A.K.; Taxt,T.</w:t>
      </w:r>
      <w:r w:rsidR="00E877BE">
        <w:rPr>
          <w:color w:val="000000"/>
        </w:rPr>
        <w:t>,1996).</w:t>
      </w:r>
    </w:p>
    <w:p w:rsidR="002E454A" w:rsidRDefault="002B0F07" w:rsidP="00413412">
      <w:pPr>
        <w:spacing w:line="480" w:lineRule="auto"/>
        <w:ind w:firstLine="720"/>
        <w:jc w:val="lowKashida"/>
        <w:rPr>
          <w:rFonts w:asciiTheme="majorBidi" w:hAnsiTheme="majorBidi" w:cstheme="majorBidi"/>
          <w:color w:val="000000" w:themeColor="text1"/>
        </w:rPr>
      </w:pPr>
      <w:r w:rsidRPr="00883994">
        <w:rPr>
          <w:rFonts w:asciiTheme="majorBidi" w:hAnsiTheme="majorBidi" w:cstheme="majorBidi"/>
          <w:color w:val="000000" w:themeColor="text1"/>
        </w:rPr>
        <w:t xml:space="preserve">This paper talks about the Process to Automate the Data Entry of the Hard-copy answers (PADEH) into an indexed database. </w:t>
      </w:r>
      <w:r w:rsidR="000577C9" w:rsidRPr="00883994">
        <w:rPr>
          <w:rFonts w:asciiTheme="majorBidi" w:hAnsiTheme="majorBidi" w:cstheme="majorBidi"/>
          <w:color w:val="000000" w:themeColor="text1"/>
        </w:rPr>
        <w:t>The structure of the paper is</w:t>
      </w:r>
      <w:r w:rsidRPr="00883994">
        <w:rPr>
          <w:rFonts w:asciiTheme="majorBidi" w:hAnsiTheme="majorBidi" w:cstheme="majorBidi"/>
          <w:color w:val="000000" w:themeColor="text1"/>
        </w:rPr>
        <w:t xml:space="preserve"> as follow</w:t>
      </w:r>
      <w:r w:rsidR="000577C9" w:rsidRPr="00883994">
        <w:rPr>
          <w:rFonts w:asciiTheme="majorBidi" w:hAnsiTheme="majorBidi" w:cstheme="majorBidi"/>
          <w:color w:val="000000" w:themeColor="text1"/>
        </w:rPr>
        <w:t>s</w:t>
      </w:r>
      <w:r w:rsidRPr="00883994">
        <w:rPr>
          <w:rFonts w:asciiTheme="majorBidi" w:hAnsiTheme="majorBidi" w:cstheme="majorBidi"/>
          <w:color w:val="000000" w:themeColor="text1"/>
        </w:rPr>
        <w:t>; 2) methodology; 3) Results. 4) Conclusion</w:t>
      </w:r>
      <w:r w:rsidRPr="00B1075E">
        <w:rPr>
          <w:rFonts w:asciiTheme="majorBidi" w:hAnsiTheme="majorBidi" w:cstheme="majorBidi"/>
          <w:color w:val="000000" w:themeColor="text1"/>
        </w:rPr>
        <w:t xml:space="preserve">.  </w:t>
      </w:r>
    </w:p>
    <w:p w:rsidR="00883994" w:rsidRPr="00883994" w:rsidRDefault="00883994" w:rsidP="00413412">
      <w:pPr>
        <w:spacing w:line="480" w:lineRule="auto"/>
        <w:ind w:firstLine="720"/>
        <w:jc w:val="lowKashida"/>
        <w:rPr>
          <w:rFonts w:asciiTheme="majorBidi" w:hAnsiTheme="majorBidi" w:cstheme="majorBidi"/>
          <w:color w:val="000000" w:themeColor="text1"/>
        </w:rPr>
      </w:pPr>
    </w:p>
    <w:p w:rsidR="002E454A" w:rsidRDefault="002E454A" w:rsidP="00413412">
      <w:pPr>
        <w:pStyle w:val="NomenclatureClauseTitle"/>
        <w:spacing w:line="480" w:lineRule="auto"/>
      </w:pPr>
      <w:r>
        <w:t>methodology</w:t>
      </w:r>
    </w:p>
    <w:p w:rsidR="00063348" w:rsidRPr="00D673F2" w:rsidRDefault="00063348" w:rsidP="00413412">
      <w:pPr>
        <w:pStyle w:val="BodyTextIndent"/>
        <w:spacing w:line="480" w:lineRule="auto"/>
        <w:rPr>
          <w:rFonts w:asciiTheme="majorBidi" w:hAnsiTheme="majorBidi" w:cstheme="majorBidi"/>
          <w:color w:val="000000" w:themeColor="text1"/>
        </w:rPr>
      </w:pPr>
    </w:p>
    <w:p w:rsidR="002B0F07" w:rsidRPr="00A25E1E" w:rsidRDefault="00063348" w:rsidP="00413412">
      <w:pPr>
        <w:spacing w:after="200" w:line="480" w:lineRule="auto"/>
        <w:ind w:firstLine="720"/>
        <w:rPr>
          <w:rFonts w:asciiTheme="majorBidi" w:hAnsiTheme="majorBidi"/>
          <w:color w:val="000000" w:themeColor="text1"/>
          <w:sz w:val="24"/>
          <w:szCs w:val="24"/>
        </w:rPr>
      </w:pPr>
      <w:r w:rsidRPr="00D673F2">
        <w:rPr>
          <w:rFonts w:asciiTheme="majorBidi" w:hAnsiTheme="majorBidi" w:cstheme="majorBidi"/>
          <w:color w:val="000000" w:themeColor="text1"/>
        </w:rPr>
        <w:t>The</w:t>
      </w:r>
      <w:r w:rsidR="002B0F07" w:rsidRPr="00D673F2">
        <w:rPr>
          <w:rFonts w:asciiTheme="majorBidi" w:hAnsiTheme="majorBidi" w:cstheme="majorBidi"/>
          <w:color w:val="000000" w:themeColor="text1"/>
        </w:rPr>
        <w:t xml:space="preserve"> objective of the</w:t>
      </w:r>
      <w:r w:rsidR="000E596E" w:rsidRPr="00D673F2">
        <w:rPr>
          <w:rFonts w:asciiTheme="majorBidi" w:hAnsiTheme="majorBidi" w:cstheme="majorBidi"/>
          <w:color w:val="000000" w:themeColor="text1"/>
        </w:rPr>
        <w:t xml:space="preserve"> </w:t>
      </w:r>
      <w:r w:rsidR="00607D85" w:rsidRPr="00D673F2">
        <w:rPr>
          <w:rFonts w:asciiTheme="majorBidi" w:hAnsiTheme="majorBidi" w:cstheme="majorBidi"/>
          <w:color w:val="000000" w:themeColor="text1"/>
        </w:rPr>
        <w:t>PADEH</w:t>
      </w:r>
      <w:r w:rsidR="002B0F07" w:rsidRPr="00D673F2">
        <w:rPr>
          <w:rFonts w:asciiTheme="majorBidi" w:hAnsiTheme="majorBidi" w:cstheme="majorBidi"/>
          <w:color w:val="000000" w:themeColor="text1"/>
        </w:rPr>
        <w:t xml:space="preserve"> is to recognize scanned image</w:t>
      </w:r>
      <w:r w:rsidR="006E6C40" w:rsidRPr="00D673F2">
        <w:rPr>
          <w:rFonts w:asciiTheme="majorBidi" w:hAnsiTheme="majorBidi" w:cstheme="majorBidi"/>
          <w:color w:val="000000" w:themeColor="text1"/>
        </w:rPr>
        <w:t>s and automate</w:t>
      </w:r>
      <w:r w:rsidR="002B0F07" w:rsidRPr="00D673F2">
        <w:rPr>
          <w:rFonts w:asciiTheme="majorBidi" w:hAnsiTheme="majorBidi" w:cstheme="majorBidi"/>
          <w:color w:val="000000" w:themeColor="text1"/>
        </w:rPr>
        <w:t xml:space="preserve"> the data entry into an indexed </w:t>
      </w:r>
      <w:r w:rsidR="00AD664A" w:rsidRPr="00D673F2">
        <w:rPr>
          <w:rFonts w:asciiTheme="majorBidi" w:hAnsiTheme="majorBidi" w:cstheme="majorBidi"/>
          <w:color w:val="000000" w:themeColor="text1"/>
        </w:rPr>
        <w:t>database.</w:t>
      </w:r>
      <w:r w:rsidR="002B0F07" w:rsidRPr="00D673F2">
        <w:rPr>
          <w:rFonts w:asciiTheme="majorBidi" w:hAnsiTheme="majorBidi" w:cstheme="majorBidi"/>
          <w:color w:val="000000" w:themeColor="text1"/>
        </w:rPr>
        <w:t xml:space="preserve"> To implement this research idea, the system will conduct a process that has seven stages.  Stage </w:t>
      </w:r>
      <w:r w:rsidR="006E6C40" w:rsidRPr="00D673F2">
        <w:rPr>
          <w:rFonts w:asciiTheme="majorBidi" w:hAnsiTheme="majorBidi" w:cstheme="majorBidi"/>
          <w:color w:val="000000" w:themeColor="text1"/>
        </w:rPr>
        <w:t>O</w:t>
      </w:r>
      <w:r w:rsidR="002B0F07" w:rsidRPr="00D673F2">
        <w:rPr>
          <w:rFonts w:asciiTheme="majorBidi" w:hAnsiTheme="majorBidi" w:cstheme="majorBidi"/>
          <w:color w:val="000000" w:themeColor="text1"/>
        </w:rPr>
        <w:t>ne</w:t>
      </w:r>
      <w:r w:rsidR="006E6C40" w:rsidRPr="00D673F2">
        <w:rPr>
          <w:rFonts w:asciiTheme="majorBidi" w:hAnsiTheme="majorBidi" w:cstheme="majorBidi"/>
          <w:color w:val="000000" w:themeColor="text1"/>
        </w:rPr>
        <w:t>:</w:t>
      </w:r>
      <w:r w:rsidR="002B0F07" w:rsidRPr="00D673F2">
        <w:rPr>
          <w:rFonts w:asciiTheme="majorBidi" w:hAnsiTheme="majorBidi" w:cstheme="majorBidi"/>
          <w:color w:val="000000" w:themeColor="text1"/>
        </w:rPr>
        <w:t xml:space="preserve"> </w:t>
      </w:r>
      <w:r w:rsidR="006E6C40" w:rsidRPr="00D673F2">
        <w:rPr>
          <w:rFonts w:asciiTheme="majorBidi" w:hAnsiTheme="majorBidi" w:cstheme="majorBidi"/>
          <w:color w:val="000000" w:themeColor="text1"/>
        </w:rPr>
        <w:t>Construction of Metadata; Stage T</w:t>
      </w:r>
      <w:r w:rsidR="002B0F07" w:rsidRPr="00D673F2">
        <w:rPr>
          <w:rFonts w:asciiTheme="majorBidi" w:hAnsiTheme="majorBidi" w:cstheme="majorBidi"/>
          <w:color w:val="000000" w:themeColor="text1"/>
        </w:rPr>
        <w:t>wo</w:t>
      </w:r>
      <w:r w:rsidR="006E6C40" w:rsidRPr="00D673F2">
        <w:rPr>
          <w:rFonts w:asciiTheme="majorBidi" w:hAnsiTheme="majorBidi" w:cstheme="majorBidi"/>
          <w:color w:val="000000" w:themeColor="text1"/>
        </w:rPr>
        <w:t>:</w:t>
      </w:r>
      <w:r w:rsidR="002B0F07" w:rsidRPr="00D673F2">
        <w:rPr>
          <w:rFonts w:asciiTheme="majorBidi" w:hAnsiTheme="majorBidi" w:cstheme="majorBidi"/>
          <w:color w:val="000000" w:themeColor="text1"/>
        </w:rPr>
        <w:t xml:space="preserve"> </w:t>
      </w:r>
      <w:r w:rsidR="009F053F" w:rsidRPr="00D673F2">
        <w:rPr>
          <w:rFonts w:asciiTheme="majorBidi" w:hAnsiTheme="majorBidi" w:cstheme="majorBidi"/>
          <w:color w:val="000000" w:themeColor="text1"/>
        </w:rPr>
        <w:t>Scanning</w:t>
      </w:r>
      <w:r w:rsidR="006E6C40" w:rsidRPr="00D673F2">
        <w:rPr>
          <w:rFonts w:asciiTheme="majorBidi" w:hAnsiTheme="majorBidi" w:cstheme="majorBidi"/>
          <w:color w:val="000000" w:themeColor="text1"/>
        </w:rPr>
        <w:t xml:space="preserve"> </w:t>
      </w:r>
      <w:r w:rsidR="009F053F" w:rsidRPr="00D673F2">
        <w:rPr>
          <w:rFonts w:asciiTheme="majorBidi" w:hAnsiTheme="majorBidi" w:cstheme="majorBidi"/>
          <w:color w:val="000000" w:themeColor="text1"/>
        </w:rPr>
        <w:t xml:space="preserve">HCAS </w:t>
      </w:r>
      <w:r w:rsidR="006E6C40" w:rsidRPr="00D673F2">
        <w:rPr>
          <w:rFonts w:asciiTheme="majorBidi" w:hAnsiTheme="majorBidi" w:cstheme="majorBidi"/>
          <w:color w:val="000000" w:themeColor="text1"/>
        </w:rPr>
        <w:t>Image</w:t>
      </w:r>
      <w:r w:rsidR="009F053F" w:rsidRPr="00D673F2">
        <w:rPr>
          <w:rFonts w:asciiTheme="majorBidi" w:hAnsiTheme="majorBidi" w:cstheme="majorBidi"/>
          <w:color w:val="000000" w:themeColor="text1"/>
        </w:rPr>
        <w:t>s</w:t>
      </w:r>
      <w:r w:rsidR="006E6C40" w:rsidRPr="00D673F2">
        <w:rPr>
          <w:rFonts w:asciiTheme="majorBidi" w:hAnsiTheme="majorBidi" w:cstheme="majorBidi"/>
          <w:color w:val="000000" w:themeColor="text1"/>
        </w:rPr>
        <w:t xml:space="preserve"> of Answers</w:t>
      </w:r>
      <w:r w:rsidR="002B0F07" w:rsidRPr="00D673F2">
        <w:rPr>
          <w:rFonts w:asciiTheme="majorBidi" w:hAnsiTheme="majorBidi" w:cstheme="majorBidi"/>
          <w:color w:val="000000" w:themeColor="text1"/>
        </w:rPr>
        <w:t xml:space="preserve">; Stage </w:t>
      </w:r>
      <w:r w:rsidR="009F053F" w:rsidRPr="00883994">
        <w:rPr>
          <w:rFonts w:asciiTheme="majorBidi" w:hAnsiTheme="majorBidi" w:cstheme="majorBidi"/>
          <w:color w:val="000000" w:themeColor="text1"/>
        </w:rPr>
        <w:t>Three</w:t>
      </w:r>
      <w:r w:rsidR="00B82436" w:rsidRPr="00883994">
        <w:rPr>
          <w:rFonts w:asciiTheme="majorBidi" w:hAnsiTheme="majorBidi" w:cstheme="majorBidi"/>
          <w:color w:val="000000" w:themeColor="text1"/>
        </w:rPr>
        <w:t>:</w:t>
      </w:r>
      <w:r w:rsidR="009F053F" w:rsidRPr="00883994">
        <w:rPr>
          <w:rFonts w:asciiTheme="majorBidi" w:hAnsiTheme="majorBidi" w:cstheme="majorBidi"/>
          <w:color w:val="000000" w:themeColor="text1"/>
        </w:rPr>
        <w:t xml:space="preserve"> Subtraction Bitmap</w:t>
      </w:r>
      <w:r w:rsidR="002B0F07" w:rsidRPr="00D673F2">
        <w:rPr>
          <w:rFonts w:asciiTheme="majorBidi" w:hAnsiTheme="majorBidi" w:cstheme="majorBidi"/>
          <w:color w:val="000000" w:themeColor="text1"/>
        </w:rPr>
        <w:footnoteReference w:id="1"/>
      </w:r>
      <w:r w:rsidR="002B0F07" w:rsidRPr="00883994">
        <w:rPr>
          <w:rFonts w:asciiTheme="majorBidi" w:hAnsiTheme="majorBidi" w:cstheme="majorBidi"/>
          <w:color w:val="000000" w:themeColor="text1"/>
        </w:rPr>
        <w:t xml:space="preserve">.  Stage </w:t>
      </w:r>
      <w:r w:rsidR="00B82436" w:rsidRPr="00883994">
        <w:rPr>
          <w:rFonts w:asciiTheme="majorBidi" w:hAnsiTheme="majorBidi" w:cstheme="majorBidi"/>
          <w:color w:val="000000" w:themeColor="text1"/>
        </w:rPr>
        <w:t>F</w:t>
      </w:r>
      <w:r w:rsidR="002B0F07" w:rsidRPr="00883994">
        <w:rPr>
          <w:rFonts w:asciiTheme="majorBidi" w:hAnsiTheme="majorBidi" w:cstheme="majorBidi"/>
          <w:color w:val="000000" w:themeColor="text1"/>
        </w:rPr>
        <w:t>our</w:t>
      </w:r>
      <w:r w:rsidR="00B82436" w:rsidRPr="00883994">
        <w:rPr>
          <w:rFonts w:asciiTheme="majorBidi" w:hAnsiTheme="majorBidi" w:cstheme="majorBidi"/>
          <w:color w:val="000000" w:themeColor="text1"/>
        </w:rPr>
        <w:t>:</w:t>
      </w:r>
      <w:r w:rsidR="002B0F07" w:rsidRPr="00883994">
        <w:rPr>
          <w:rFonts w:asciiTheme="majorBidi" w:hAnsiTheme="majorBidi" w:cstheme="majorBidi"/>
          <w:color w:val="000000" w:themeColor="text1"/>
        </w:rPr>
        <w:t xml:space="preserve"> Creating Cut-Out Images from </w:t>
      </w:r>
      <w:r w:rsidR="00B82436" w:rsidRPr="00883994">
        <w:rPr>
          <w:rFonts w:asciiTheme="majorBidi" w:hAnsiTheme="majorBidi" w:cstheme="majorBidi"/>
          <w:color w:val="000000" w:themeColor="text1"/>
        </w:rPr>
        <w:t xml:space="preserve">the Subtraction Bitmap.  Stage </w:t>
      </w:r>
      <w:r w:rsidR="006734F9" w:rsidRPr="00883994">
        <w:rPr>
          <w:rFonts w:asciiTheme="majorBidi" w:hAnsiTheme="majorBidi" w:cstheme="majorBidi"/>
          <w:color w:val="000000" w:themeColor="text1"/>
        </w:rPr>
        <w:t>F</w:t>
      </w:r>
      <w:r w:rsidR="002B0F07" w:rsidRPr="00883994">
        <w:rPr>
          <w:rFonts w:asciiTheme="majorBidi" w:hAnsiTheme="majorBidi" w:cstheme="majorBidi"/>
          <w:color w:val="000000" w:themeColor="text1"/>
        </w:rPr>
        <w:t>ive</w:t>
      </w:r>
      <w:r w:rsidR="00B82436" w:rsidRPr="00883994">
        <w:rPr>
          <w:rFonts w:asciiTheme="majorBidi" w:hAnsiTheme="majorBidi" w:cstheme="majorBidi"/>
          <w:color w:val="000000" w:themeColor="text1"/>
        </w:rPr>
        <w:t>:</w:t>
      </w:r>
      <w:r w:rsidR="002B0F07" w:rsidRPr="00883994">
        <w:rPr>
          <w:rFonts w:asciiTheme="majorBidi" w:hAnsiTheme="majorBidi" w:cstheme="majorBidi"/>
          <w:color w:val="000000" w:themeColor="text1"/>
        </w:rPr>
        <w:t xml:space="preserve"> </w:t>
      </w:r>
      <w:r w:rsidR="00B82436" w:rsidRPr="00883994">
        <w:rPr>
          <w:rFonts w:asciiTheme="majorBidi" w:hAnsiTheme="majorBidi" w:cstheme="majorBidi"/>
          <w:color w:val="000000" w:themeColor="text1"/>
        </w:rPr>
        <w:t>Conversion to Vector Graphics. Stage Six:</w:t>
      </w:r>
      <w:r w:rsidR="002B0F07" w:rsidRPr="00883994">
        <w:rPr>
          <w:rFonts w:asciiTheme="majorBidi" w:hAnsiTheme="majorBidi" w:cstheme="majorBidi"/>
          <w:color w:val="000000" w:themeColor="text1"/>
        </w:rPr>
        <w:t xml:space="preserve"> </w:t>
      </w:r>
      <w:r w:rsidR="00B82436" w:rsidRPr="00883994">
        <w:rPr>
          <w:rFonts w:asciiTheme="majorBidi" w:hAnsiTheme="majorBidi" w:cstheme="majorBidi"/>
          <w:color w:val="000000" w:themeColor="text1"/>
        </w:rPr>
        <w:t>Mapping Graphics into Textual Information</w:t>
      </w:r>
      <w:r w:rsidR="002B0F07" w:rsidRPr="00883994">
        <w:rPr>
          <w:rFonts w:asciiTheme="majorBidi" w:hAnsiTheme="majorBidi" w:cstheme="majorBidi"/>
          <w:color w:val="000000" w:themeColor="text1"/>
        </w:rPr>
        <w:t xml:space="preserve">.  Stage </w:t>
      </w:r>
      <w:r w:rsidR="00B82436" w:rsidRPr="00883994">
        <w:rPr>
          <w:rFonts w:asciiTheme="majorBidi" w:hAnsiTheme="majorBidi" w:cstheme="majorBidi"/>
          <w:color w:val="000000" w:themeColor="text1"/>
        </w:rPr>
        <w:t>S</w:t>
      </w:r>
      <w:r w:rsidR="002B0F07" w:rsidRPr="00883994">
        <w:rPr>
          <w:rFonts w:asciiTheme="majorBidi" w:hAnsiTheme="majorBidi" w:cstheme="majorBidi"/>
          <w:color w:val="000000" w:themeColor="text1"/>
        </w:rPr>
        <w:t>even</w:t>
      </w:r>
      <w:r w:rsidR="00B82436" w:rsidRPr="00883994">
        <w:rPr>
          <w:rFonts w:asciiTheme="majorBidi" w:hAnsiTheme="majorBidi" w:cstheme="majorBidi"/>
          <w:color w:val="000000" w:themeColor="text1"/>
        </w:rPr>
        <w:t>:</w:t>
      </w:r>
      <w:r w:rsidR="002B0F07" w:rsidRPr="00883994">
        <w:rPr>
          <w:rFonts w:asciiTheme="majorBidi" w:hAnsiTheme="majorBidi" w:cstheme="majorBidi"/>
          <w:color w:val="000000" w:themeColor="text1"/>
        </w:rPr>
        <w:t xml:space="preserve"> </w:t>
      </w:r>
      <w:r w:rsidR="00B82436" w:rsidRPr="00883994">
        <w:rPr>
          <w:rFonts w:asciiTheme="majorBidi" w:hAnsiTheme="majorBidi" w:cstheme="majorBidi"/>
          <w:color w:val="000000" w:themeColor="text1"/>
        </w:rPr>
        <w:t xml:space="preserve">Insertion into Indexed </w:t>
      </w:r>
      <w:r w:rsidR="00E526E8" w:rsidRPr="00883994">
        <w:rPr>
          <w:rFonts w:asciiTheme="majorBidi" w:hAnsiTheme="majorBidi" w:cstheme="majorBidi"/>
          <w:color w:val="000000" w:themeColor="text1"/>
        </w:rPr>
        <w:t>Database.</w:t>
      </w:r>
      <w:r w:rsidR="00E526E8">
        <w:rPr>
          <w:rFonts w:asciiTheme="majorBidi" w:hAnsiTheme="majorBidi" w:cstheme="majorBidi"/>
          <w:color w:val="000000" w:themeColor="text1"/>
        </w:rPr>
        <w:t xml:space="preserve"> (</w:t>
      </w:r>
      <w:r w:rsidR="00E526E8" w:rsidRPr="00E526E8">
        <w:rPr>
          <w:color w:val="000000"/>
        </w:rPr>
        <w:t>White</w:t>
      </w:r>
      <w:r w:rsidR="00E526E8" w:rsidRPr="00F55F99">
        <w:rPr>
          <w:color w:val="000000"/>
        </w:rPr>
        <w:t>, J. M.; Rohrer,G. D.,</w:t>
      </w:r>
      <w:r w:rsidR="00E526E8">
        <w:rPr>
          <w:color w:val="000000"/>
        </w:rPr>
        <w:t>2010).</w:t>
      </w:r>
    </w:p>
    <w:p w:rsidR="002B0F07" w:rsidRPr="00883994" w:rsidRDefault="00AD664A" w:rsidP="00413412">
      <w:pPr>
        <w:spacing w:line="480" w:lineRule="auto"/>
        <w:jc w:val="center"/>
        <w:rPr>
          <w:rFonts w:asciiTheme="majorBidi" w:hAnsiTheme="majorBidi" w:cstheme="majorBidi"/>
          <w:color w:val="000000" w:themeColor="text1"/>
        </w:rPr>
      </w:pPr>
      <w:r w:rsidRPr="00883994">
        <w:rPr>
          <w:rFonts w:asciiTheme="majorBidi" w:hAnsiTheme="majorBidi" w:cstheme="majorBidi"/>
          <w:color w:val="000000" w:themeColor="text1"/>
        </w:rPr>
        <w:t>Stage O</w:t>
      </w:r>
      <w:r w:rsidR="002B0F07" w:rsidRPr="00883994">
        <w:rPr>
          <w:rFonts w:asciiTheme="majorBidi" w:hAnsiTheme="majorBidi" w:cstheme="majorBidi"/>
          <w:color w:val="000000" w:themeColor="text1"/>
        </w:rPr>
        <w:t xml:space="preserve">ne: </w:t>
      </w:r>
      <w:r w:rsidR="006E6C40" w:rsidRPr="00883994">
        <w:rPr>
          <w:rFonts w:asciiTheme="majorBidi" w:hAnsiTheme="majorBidi" w:cstheme="majorBidi"/>
          <w:color w:val="000000" w:themeColor="text1"/>
        </w:rPr>
        <w:t>Construction of Metadata.</w:t>
      </w:r>
      <w:r w:rsidR="002B0F07" w:rsidRPr="00883994">
        <w:rPr>
          <w:rFonts w:asciiTheme="majorBidi" w:hAnsiTheme="majorBidi" w:cstheme="majorBidi"/>
          <w:color w:val="000000" w:themeColor="text1"/>
        </w:rPr>
        <w:t xml:space="preserve"> </w:t>
      </w:r>
    </w:p>
    <w:p w:rsidR="002B0F07" w:rsidRPr="00A25E1E" w:rsidRDefault="002B0F07" w:rsidP="00413412">
      <w:pPr>
        <w:spacing w:line="480" w:lineRule="auto"/>
        <w:rPr>
          <w:rFonts w:asciiTheme="majorBidi" w:hAnsiTheme="majorBidi"/>
          <w:color w:val="000000" w:themeColor="text1"/>
          <w:sz w:val="24"/>
          <w:szCs w:val="24"/>
        </w:rPr>
      </w:pPr>
    </w:p>
    <w:p w:rsidR="002B0F07" w:rsidRPr="00883994" w:rsidRDefault="002B0F07" w:rsidP="00413412">
      <w:pPr>
        <w:pStyle w:val="BodyTextIndent"/>
        <w:spacing w:line="480" w:lineRule="auto"/>
        <w:jc w:val="lowKashida"/>
        <w:rPr>
          <w:rFonts w:asciiTheme="majorBidi" w:hAnsiTheme="majorBidi" w:cstheme="majorBidi"/>
          <w:color w:val="000000" w:themeColor="text1"/>
        </w:rPr>
      </w:pPr>
      <w:r w:rsidRPr="00883994">
        <w:rPr>
          <w:rFonts w:asciiTheme="majorBidi" w:hAnsiTheme="majorBidi" w:cstheme="majorBidi"/>
          <w:color w:val="000000" w:themeColor="text1"/>
        </w:rPr>
        <w:t>In</w:t>
      </w:r>
      <w:r w:rsidR="00C5558F" w:rsidRPr="00883994">
        <w:rPr>
          <w:rFonts w:asciiTheme="majorBidi" w:hAnsiTheme="majorBidi" w:cstheme="majorBidi"/>
          <w:color w:val="000000" w:themeColor="text1"/>
        </w:rPr>
        <w:t xml:space="preserve"> </w:t>
      </w:r>
      <w:r w:rsidRPr="00883994">
        <w:rPr>
          <w:rFonts w:asciiTheme="majorBidi" w:hAnsiTheme="majorBidi" w:cstheme="majorBidi"/>
          <w:color w:val="000000" w:themeColor="text1"/>
        </w:rPr>
        <w:t xml:space="preserve">the early stages of designing </w:t>
      </w:r>
      <w:r w:rsidR="00771038" w:rsidRPr="00883994">
        <w:rPr>
          <w:rFonts w:asciiTheme="majorBidi" w:hAnsiTheme="majorBidi" w:cstheme="majorBidi"/>
          <w:color w:val="000000" w:themeColor="text1"/>
        </w:rPr>
        <w:t>the questionnaire</w:t>
      </w:r>
      <w:r w:rsidRPr="00883994">
        <w:rPr>
          <w:rFonts w:asciiTheme="majorBidi" w:hAnsiTheme="majorBidi" w:cstheme="majorBidi"/>
          <w:color w:val="000000" w:themeColor="text1"/>
        </w:rPr>
        <w:t xml:space="preserve">, the project team has developed an editor to aid the user in building an interactive questionnaire design. Behind the scenes the </w:t>
      </w:r>
      <w:r w:rsidR="00771038" w:rsidRPr="00883994">
        <w:rPr>
          <w:rFonts w:asciiTheme="majorBidi" w:hAnsiTheme="majorBidi" w:cstheme="majorBidi"/>
          <w:color w:val="000000" w:themeColor="text1"/>
        </w:rPr>
        <w:t>Form Designer Sub-system (</w:t>
      </w:r>
      <w:r w:rsidRPr="00883994">
        <w:rPr>
          <w:rFonts w:asciiTheme="majorBidi" w:hAnsiTheme="majorBidi" w:cstheme="majorBidi"/>
          <w:color w:val="000000" w:themeColor="text1"/>
        </w:rPr>
        <w:t>FDS</w:t>
      </w:r>
      <w:r w:rsidR="00771038" w:rsidRPr="00883994">
        <w:rPr>
          <w:rFonts w:asciiTheme="majorBidi" w:hAnsiTheme="majorBidi" w:cstheme="majorBidi"/>
          <w:color w:val="000000" w:themeColor="text1"/>
        </w:rPr>
        <w:t>)</w:t>
      </w:r>
      <w:r w:rsidRPr="00883994">
        <w:rPr>
          <w:rFonts w:asciiTheme="majorBidi" w:hAnsiTheme="majorBidi" w:cstheme="majorBidi"/>
          <w:color w:val="000000" w:themeColor="text1"/>
        </w:rPr>
        <w:t xml:space="preserve"> has a special database for storing </w:t>
      </w:r>
      <w:r w:rsidR="00275CE2" w:rsidRPr="00883994">
        <w:rPr>
          <w:rFonts w:asciiTheme="majorBidi" w:hAnsiTheme="majorBidi" w:cstheme="majorBidi"/>
          <w:color w:val="000000" w:themeColor="text1"/>
        </w:rPr>
        <w:t>data</w:t>
      </w:r>
      <w:r w:rsidRPr="00883994">
        <w:rPr>
          <w:rFonts w:asciiTheme="majorBidi" w:hAnsiTheme="majorBidi" w:cstheme="majorBidi"/>
          <w:color w:val="000000" w:themeColor="text1"/>
        </w:rPr>
        <w:t xml:space="preserve"> ab</w:t>
      </w:r>
      <w:r w:rsidR="00275CE2" w:rsidRPr="00883994">
        <w:rPr>
          <w:rFonts w:asciiTheme="majorBidi" w:hAnsiTheme="majorBidi" w:cstheme="majorBidi"/>
          <w:color w:val="000000" w:themeColor="text1"/>
        </w:rPr>
        <w:t>out data</w:t>
      </w:r>
      <w:r w:rsidRPr="00883994">
        <w:rPr>
          <w:rFonts w:asciiTheme="majorBidi" w:hAnsiTheme="majorBidi" w:cstheme="majorBidi"/>
          <w:color w:val="000000" w:themeColor="text1"/>
        </w:rPr>
        <w:t xml:space="preserve">, referred to as metadata.   The FDS provides </w:t>
      </w:r>
      <w:r w:rsidR="00771038" w:rsidRPr="00883994">
        <w:rPr>
          <w:rFonts w:asciiTheme="majorBidi" w:hAnsiTheme="majorBidi" w:cstheme="majorBidi"/>
          <w:color w:val="000000" w:themeColor="text1"/>
        </w:rPr>
        <w:t xml:space="preserve">many </w:t>
      </w:r>
      <w:r w:rsidRPr="00883994">
        <w:rPr>
          <w:rFonts w:asciiTheme="majorBidi" w:hAnsiTheme="majorBidi" w:cstheme="majorBidi"/>
          <w:color w:val="000000" w:themeColor="text1"/>
        </w:rPr>
        <w:t xml:space="preserve">tools, one of the tools is to append a new question. </w:t>
      </w:r>
      <w:r w:rsidR="00771038" w:rsidRPr="00883994">
        <w:rPr>
          <w:rFonts w:asciiTheme="majorBidi" w:hAnsiTheme="majorBidi" w:cstheme="majorBidi"/>
          <w:color w:val="000000" w:themeColor="text1"/>
        </w:rPr>
        <w:t>W</w:t>
      </w:r>
      <w:r w:rsidRPr="00883994">
        <w:rPr>
          <w:rFonts w:asciiTheme="majorBidi" w:hAnsiTheme="majorBidi" w:cstheme="majorBidi"/>
          <w:color w:val="000000" w:themeColor="text1"/>
        </w:rPr>
        <w:t xml:space="preserve">hen a question is created, the metadata is updated to store the </w:t>
      </w:r>
      <w:r w:rsidR="00771038" w:rsidRPr="00883994">
        <w:rPr>
          <w:rFonts w:asciiTheme="majorBidi" w:hAnsiTheme="majorBidi" w:cstheme="majorBidi"/>
          <w:color w:val="000000" w:themeColor="text1"/>
        </w:rPr>
        <w:t>(</w:t>
      </w:r>
      <w:r w:rsidRPr="00883994">
        <w:rPr>
          <w:rFonts w:asciiTheme="majorBidi" w:hAnsiTheme="majorBidi" w:cstheme="majorBidi"/>
          <w:color w:val="000000" w:themeColor="text1"/>
        </w:rPr>
        <w:t>index/order</w:t>
      </w:r>
      <w:r w:rsidR="00771038" w:rsidRPr="00883994">
        <w:rPr>
          <w:rFonts w:asciiTheme="majorBidi" w:hAnsiTheme="majorBidi" w:cstheme="majorBidi"/>
          <w:color w:val="000000" w:themeColor="text1"/>
        </w:rPr>
        <w:t>)</w:t>
      </w:r>
      <w:r w:rsidRPr="00883994">
        <w:rPr>
          <w:rFonts w:asciiTheme="majorBidi" w:hAnsiTheme="majorBidi" w:cstheme="majorBidi"/>
          <w:color w:val="000000" w:themeColor="text1"/>
        </w:rPr>
        <w:t xml:space="preserve"> of the question</w:t>
      </w:r>
      <w:r w:rsidR="00060C8C" w:rsidRPr="00883994">
        <w:rPr>
          <w:rFonts w:asciiTheme="majorBidi" w:hAnsiTheme="majorBidi" w:cstheme="majorBidi"/>
          <w:color w:val="000000" w:themeColor="text1"/>
        </w:rPr>
        <w:t>s</w:t>
      </w:r>
      <w:r w:rsidRPr="00883994">
        <w:rPr>
          <w:rFonts w:asciiTheme="majorBidi" w:hAnsiTheme="majorBidi" w:cstheme="majorBidi"/>
          <w:color w:val="000000" w:themeColor="text1"/>
        </w:rPr>
        <w:t xml:space="preserve">.  The metadata is also updated to store the location of the questions in terms of x and y coordinates on the page. Additionally, the metadata is updated with the width and height of the box of </w:t>
      </w:r>
      <w:r w:rsidR="00060C8C" w:rsidRPr="00883994">
        <w:rPr>
          <w:rFonts w:asciiTheme="majorBidi" w:hAnsiTheme="majorBidi" w:cstheme="majorBidi"/>
          <w:color w:val="000000" w:themeColor="text1"/>
        </w:rPr>
        <w:t>each question.  Only then t</w:t>
      </w:r>
      <w:r w:rsidRPr="00883994">
        <w:rPr>
          <w:rFonts w:asciiTheme="majorBidi" w:hAnsiTheme="majorBidi" w:cstheme="majorBidi"/>
          <w:color w:val="000000" w:themeColor="text1"/>
        </w:rPr>
        <w:t>he meta</w:t>
      </w:r>
      <w:r w:rsidR="00060C8C" w:rsidRPr="00883994">
        <w:rPr>
          <w:rFonts w:asciiTheme="majorBidi" w:hAnsiTheme="majorBidi" w:cstheme="majorBidi"/>
          <w:color w:val="000000" w:themeColor="text1"/>
        </w:rPr>
        <w:t>data</w:t>
      </w:r>
      <w:r w:rsidRPr="00883994">
        <w:rPr>
          <w:rFonts w:asciiTheme="majorBidi" w:hAnsiTheme="majorBidi" w:cstheme="majorBidi"/>
          <w:color w:val="000000" w:themeColor="text1"/>
        </w:rPr>
        <w:t xml:space="preserve"> will have a logical representation of the question</w:t>
      </w:r>
      <w:r w:rsidR="00060C8C" w:rsidRPr="00883994">
        <w:rPr>
          <w:rFonts w:asciiTheme="majorBidi" w:hAnsiTheme="majorBidi" w:cstheme="majorBidi"/>
          <w:color w:val="000000" w:themeColor="text1"/>
        </w:rPr>
        <w:t>s added,</w:t>
      </w:r>
      <w:r w:rsidRPr="00883994">
        <w:rPr>
          <w:rFonts w:asciiTheme="majorBidi" w:hAnsiTheme="majorBidi" w:cstheme="majorBidi"/>
          <w:color w:val="000000" w:themeColor="text1"/>
        </w:rPr>
        <w:t xml:space="preserve"> and </w:t>
      </w:r>
      <w:r w:rsidR="00060C8C" w:rsidRPr="00883994">
        <w:rPr>
          <w:rFonts w:asciiTheme="majorBidi" w:hAnsiTheme="majorBidi" w:cstheme="majorBidi"/>
          <w:color w:val="000000" w:themeColor="text1"/>
        </w:rPr>
        <w:t xml:space="preserve">will </w:t>
      </w:r>
      <w:r w:rsidRPr="00883994">
        <w:rPr>
          <w:rFonts w:asciiTheme="majorBidi" w:hAnsiTheme="majorBidi" w:cstheme="majorBidi"/>
          <w:color w:val="000000" w:themeColor="text1"/>
        </w:rPr>
        <w:t xml:space="preserve">have a bitmap representation of the question. </w:t>
      </w:r>
    </w:p>
    <w:p w:rsidR="002B0F07" w:rsidRPr="00883994" w:rsidRDefault="002B0F07" w:rsidP="00413412">
      <w:pPr>
        <w:pStyle w:val="BodyTextIndent"/>
        <w:spacing w:line="480" w:lineRule="auto"/>
        <w:rPr>
          <w:rFonts w:asciiTheme="majorBidi" w:hAnsiTheme="majorBidi" w:cstheme="majorBidi"/>
          <w:color w:val="000000" w:themeColor="text1"/>
        </w:rPr>
      </w:pPr>
    </w:p>
    <w:p w:rsidR="002B0F07" w:rsidRPr="00883994" w:rsidRDefault="002B0F07" w:rsidP="00413412">
      <w:pPr>
        <w:pStyle w:val="BodyTextIndent"/>
        <w:spacing w:line="480" w:lineRule="auto"/>
        <w:jc w:val="lowKashida"/>
        <w:rPr>
          <w:rFonts w:asciiTheme="majorBidi" w:hAnsiTheme="majorBidi" w:cstheme="majorBidi"/>
          <w:color w:val="000000" w:themeColor="text1"/>
        </w:rPr>
      </w:pPr>
      <w:r w:rsidRPr="00883994">
        <w:rPr>
          <w:rFonts w:asciiTheme="majorBidi" w:hAnsiTheme="majorBidi" w:cstheme="majorBidi"/>
          <w:color w:val="000000" w:themeColor="text1"/>
        </w:rPr>
        <w:lastRenderedPageBreak/>
        <w:t>Another tool that is provided in the FDS is t</w:t>
      </w:r>
      <w:r w:rsidR="00060C8C" w:rsidRPr="00883994">
        <w:rPr>
          <w:rFonts w:asciiTheme="majorBidi" w:hAnsiTheme="majorBidi" w:cstheme="majorBidi"/>
          <w:color w:val="000000" w:themeColor="text1"/>
        </w:rPr>
        <w:t>he opportunity of adding</w:t>
      </w:r>
      <w:r w:rsidRPr="00883994">
        <w:rPr>
          <w:rFonts w:asciiTheme="majorBidi" w:hAnsiTheme="majorBidi" w:cstheme="majorBidi"/>
          <w:color w:val="000000" w:themeColor="text1"/>
        </w:rPr>
        <w:t xml:space="preserve"> </w:t>
      </w:r>
      <w:r w:rsidR="00060C8C" w:rsidRPr="00883994">
        <w:rPr>
          <w:rFonts w:asciiTheme="majorBidi" w:hAnsiTheme="majorBidi" w:cstheme="majorBidi"/>
          <w:color w:val="000000" w:themeColor="text1"/>
        </w:rPr>
        <w:t>Answer Choice Boxes (ACB)</w:t>
      </w:r>
      <w:r w:rsidRPr="00883994">
        <w:rPr>
          <w:rFonts w:asciiTheme="majorBidi" w:hAnsiTheme="majorBidi" w:cstheme="majorBidi"/>
          <w:color w:val="000000" w:themeColor="text1"/>
        </w:rPr>
        <w:t xml:space="preserve">. With each </w:t>
      </w:r>
      <w:r w:rsidR="00060C8C" w:rsidRPr="00883994">
        <w:rPr>
          <w:rFonts w:asciiTheme="majorBidi" w:hAnsiTheme="majorBidi" w:cstheme="majorBidi"/>
          <w:color w:val="000000" w:themeColor="text1"/>
        </w:rPr>
        <w:t>ACB</w:t>
      </w:r>
      <w:r w:rsidRPr="00883994">
        <w:rPr>
          <w:rFonts w:asciiTheme="majorBidi" w:hAnsiTheme="majorBidi" w:cstheme="majorBidi"/>
          <w:color w:val="000000" w:themeColor="text1"/>
        </w:rPr>
        <w:t xml:space="preserve"> app</w:t>
      </w:r>
      <w:r w:rsidR="00060C8C" w:rsidRPr="00883994">
        <w:rPr>
          <w:rFonts w:asciiTheme="majorBidi" w:hAnsiTheme="majorBidi" w:cstheme="majorBidi"/>
          <w:color w:val="000000" w:themeColor="text1"/>
        </w:rPr>
        <w:t>ended to the question, the meta</w:t>
      </w:r>
      <w:r w:rsidR="00C02209" w:rsidRPr="00883994">
        <w:rPr>
          <w:rFonts w:asciiTheme="majorBidi" w:hAnsiTheme="majorBidi" w:cstheme="majorBidi"/>
          <w:color w:val="000000" w:themeColor="text1"/>
        </w:rPr>
        <w:t>data is updated with (x,</w:t>
      </w:r>
      <w:r w:rsidR="00B2704C" w:rsidRPr="00883994">
        <w:rPr>
          <w:rFonts w:asciiTheme="majorBidi" w:hAnsiTheme="majorBidi" w:cstheme="majorBidi"/>
          <w:color w:val="000000" w:themeColor="text1"/>
        </w:rPr>
        <w:t xml:space="preserve"> </w:t>
      </w:r>
      <w:r w:rsidRPr="00883994">
        <w:rPr>
          <w:rFonts w:asciiTheme="majorBidi" w:hAnsiTheme="majorBidi" w:cstheme="majorBidi"/>
          <w:color w:val="000000" w:themeColor="text1"/>
        </w:rPr>
        <w:t>y) coordinates, (width, height) dimensions, and a bitmap (picture) of the option.  Besides the questions and options, the FD</w:t>
      </w:r>
      <w:r w:rsidR="00C02209" w:rsidRPr="00883994">
        <w:rPr>
          <w:rFonts w:asciiTheme="majorBidi" w:hAnsiTheme="majorBidi" w:cstheme="majorBidi"/>
          <w:color w:val="000000" w:themeColor="text1"/>
        </w:rPr>
        <w:t>S provides other elements like h</w:t>
      </w:r>
      <w:r w:rsidRPr="00883994">
        <w:rPr>
          <w:rFonts w:asciiTheme="majorBidi" w:hAnsiTheme="majorBidi" w:cstheme="majorBidi"/>
          <w:color w:val="000000" w:themeColor="text1"/>
        </w:rPr>
        <w:t xml:space="preserve">eader-text, </w:t>
      </w:r>
      <w:r w:rsidR="00C02209" w:rsidRPr="00883994">
        <w:rPr>
          <w:rFonts w:asciiTheme="majorBidi" w:hAnsiTheme="majorBidi" w:cstheme="majorBidi"/>
          <w:color w:val="000000" w:themeColor="text1"/>
        </w:rPr>
        <w:t>h</w:t>
      </w:r>
      <w:r w:rsidRPr="00883994">
        <w:rPr>
          <w:rFonts w:asciiTheme="majorBidi" w:hAnsiTheme="majorBidi" w:cstheme="majorBidi"/>
          <w:color w:val="000000" w:themeColor="text1"/>
        </w:rPr>
        <w:t>orizontal lines, tables, and many other items that would b</w:t>
      </w:r>
      <w:r w:rsidR="00C02209" w:rsidRPr="00883994">
        <w:rPr>
          <w:rFonts w:asciiTheme="majorBidi" w:hAnsiTheme="majorBidi" w:cstheme="majorBidi"/>
          <w:color w:val="000000" w:themeColor="text1"/>
        </w:rPr>
        <w:t>e expected from a text-editor/</w:t>
      </w:r>
      <w:r w:rsidRPr="00883994">
        <w:rPr>
          <w:rFonts w:asciiTheme="majorBidi" w:hAnsiTheme="majorBidi" w:cstheme="majorBidi"/>
          <w:color w:val="000000" w:themeColor="text1"/>
        </w:rPr>
        <w:t>word-process</w:t>
      </w:r>
      <w:r w:rsidR="00C02209" w:rsidRPr="00883994">
        <w:rPr>
          <w:rFonts w:asciiTheme="majorBidi" w:hAnsiTheme="majorBidi" w:cstheme="majorBidi"/>
          <w:color w:val="000000" w:themeColor="text1"/>
        </w:rPr>
        <w:t xml:space="preserve">or. The coordinates </w:t>
      </w:r>
      <w:r w:rsidRPr="00883994">
        <w:rPr>
          <w:rFonts w:asciiTheme="majorBidi" w:hAnsiTheme="majorBidi" w:cstheme="majorBidi"/>
          <w:color w:val="000000" w:themeColor="text1"/>
        </w:rPr>
        <w:t xml:space="preserve">and dimensions are logical representations of the items </w:t>
      </w:r>
      <w:r w:rsidR="00C02209" w:rsidRPr="00883994">
        <w:rPr>
          <w:rFonts w:asciiTheme="majorBidi" w:hAnsiTheme="majorBidi" w:cstheme="majorBidi"/>
          <w:color w:val="000000" w:themeColor="text1"/>
        </w:rPr>
        <w:t>in</w:t>
      </w:r>
      <w:r w:rsidRPr="00883994">
        <w:rPr>
          <w:rFonts w:asciiTheme="majorBidi" w:hAnsiTheme="majorBidi" w:cstheme="majorBidi"/>
          <w:color w:val="000000" w:themeColor="text1"/>
        </w:rPr>
        <w:t xml:space="preserve"> the page. Hence</w:t>
      </w:r>
      <w:r w:rsidR="00C02209" w:rsidRPr="00883994">
        <w:rPr>
          <w:rFonts w:asciiTheme="majorBidi" w:hAnsiTheme="majorBidi" w:cstheme="majorBidi"/>
          <w:color w:val="000000" w:themeColor="text1"/>
        </w:rPr>
        <w:t>,</w:t>
      </w:r>
      <w:r w:rsidRPr="00883994">
        <w:rPr>
          <w:rFonts w:asciiTheme="majorBidi" w:hAnsiTheme="majorBidi" w:cstheme="majorBidi"/>
          <w:color w:val="000000" w:themeColor="text1"/>
        </w:rPr>
        <w:t xml:space="preserve"> the metadata has dissected (the parts of the page)</w:t>
      </w:r>
      <w:r w:rsidR="00C02209" w:rsidRPr="00883994">
        <w:rPr>
          <w:rFonts w:asciiTheme="majorBidi" w:hAnsiTheme="majorBidi" w:cstheme="majorBidi"/>
          <w:color w:val="000000" w:themeColor="text1"/>
        </w:rPr>
        <w:t xml:space="preserve"> the logical</w:t>
      </w:r>
      <w:r w:rsidRPr="00883994">
        <w:rPr>
          <w:rFonts w:asciiTheme="majorBidi" w:hAnsiTheme="majorBidi" w:cstheme="majorBidi"/>
          <w:color w:val="000000" w:themeColor="text1"/>
        </w:rPr>
        <w:t xml:space="preserve"> information of each page</w:t>
      </w:r>
      <w:r w:rsidR="00C02209" w:rsidRPr="00883994">
        <w:rPr>
          <w:rFonts w:asciiTheme="majorBidi" w:hAnsiTheme="majorBidi" w:cstheme="majorBidi"/>
          <w:color w:val="000000" w:themeColor="text1"/>
        </w:rPr>
        <w:t>,</w:t>
      </w:r>
      <w:r w:rsidRPr="00883994">
        <w:rPr>
          <w:rFonts w:asciiTheme="majorBidi" w:hAnsiTheme="majorBidi" w:cstheme="majorBidi"/>
          <w:color w:val="000000" w:themeColor="text1"/>
        </w:rPr>
        <w:t xml:space="preserve"> in the final form of the </w:t>
      </w:r>
      <w:r w:rsidR="00C02209" w:rsidRPr="00883994">
        <w:rPr>
          <w:rFonts w:asciiTheme="majorBidi" w:hAnsiTheme="majorBidi" w:cstheme="majorBidi"/>
          <w:color w:val="000000" w:themeColor="text1"/>
        </w:rPr>
        <w:t>(</w:t>
      </w:r>
      <w:r w:rsidRPr="00883994">
        <w:rPr>
          <w:rFonts w:asciiTheme="majorBidi" w:hAnsiTheme="majorBidi" w:cstheme="majorBidi"/>
          <w:color w:val="000000" w:themeColor="text1"/>
        </w:rPr>
        <w:t>questionnaire/survey</w:t>
      </w:r>
      <w:r w:rsidR="00C02209" w:rsidRPr="00883994">
        <w:rPr>
          <w:rFonts w:asciiTheme="majorBidi" w:hAnsiTheme="majorBidi" w:cstheme="majorBidi"/>
          <w:color w:val="000000" w:themeColor="text1"/>
        </w:rPr>
        <w:t>)</w:t>
      </w:r>
      <w:r w:rsidRPr="00883994">
        <w:rPr>
          <w:rFonts w:asciiTheme="majorBidi" w:hAnsiTheme="majorBidi" w:cstheme="majorBidi"/>
          <w:color w:val="000000" w:themeColor="text1"/>
        </w:rPr>
        <w:t xml:space="preserve"> sheets. Furthermore, the meta data has sub-images of each item on the page distinguishable from each other.</w:t>
      </w:r>
    </w:p>
    <w:p w:rsidR="002B0F07" w:rsidRPr="00A25E1E" w:rsidRDefault="00883994" w:rsidP="00413412">
      <w:pPr>
        <w:spacing w:after="200" w:line="480" w:lineRule="auto"/>
        <w:ind w:firstLine="720"/>
        <w:rPr>
          <w:rFonts w:asciiTheme="majorBidi" w:hAnsiTheme="majorBidi"/>
          <w:color w:val="000000" w:themeColor="text1"/>
          <w:sz w:val="24"/>
          <w:szCs w:val="24"/>
        </w:rPr>
      </w:pPr>
      <w:r>
        <w:rPr>
          <w:rFonts w:asciiTheme="majorBidi" w:hAnsiTheme="majorBidi"/>
          <w:noProof/>
          <w:color w:val="000000" w:themeColor="text1"/>
          <w:sz w:val="24"/>
          <w:szCs w:val="24"/>
        </w:rPr>
        <mc:AlternateContent>
          <mc:Choice Requires="wpg">
            <w:drawing>
              <wp:anchor distT="0" distB="0" distL="114300" distR="114300" simplePos="0" relativeHeight="251661312" behindDoc="0" locked="0" layoutInCell="1" allowOverlap="1" wp14:anchorId="6514F660" wp14:editId="703CB72F">
                <wp:simplePos x="0" y="0"/>
                <wp:positionH relativeFrom="column">
                  <wp:posOffset>368415</wp:posOffset>
                </wp:positionH>
                <wp:positionV relativeFrom="paragraph">
                  <wp:posOffset>190500</wp:posOffset>
                </wp:positionV>
                <wp:extent cx="2258291" cy="2135852"/>
                <wp:effectExtent l="0" t="0" r="27940" b="17145"/>
                <wp:wrapNone/>
                <wp:docPr id="241" name="Group 241"/>
                <wp:cNvGraphicFramePr/>
                <a:graphic xmlns:a="http://schemas.openxmlformats.org/drawingml/2006/main">
                  <a:graphicData uri="http://schemas.microsoft.com/office/word/2010/wordprocessingGroup">
                    <wpg:wgp>
                      <wpg:cNvGrpSpPr/>
                      <wpg:grpSpPr>
                        <a:xfrm>
                          <a:off x="0" y="0"/>
                          <a:ext cx="2258291" cy="2135852"/>
                          <a:chOff x="0" y="0"/>
                          <a:chExt cx="2468879" cy="2136140"/>
                        </a:xfrm>
                      </wpg:grpSpPr>
                      <wps:wsp>
                        <wps:cNvPr id="7" name="Text Box 7"/>
                        <wps:cNvSpPr txBox="1"/>
                        <wps:spPr>
                          <a:xfrm>
                            <a:off x="106680" y="289560"/>
                            <a:ext cx="444812" cy="289343"/>
                          </a:xfrm>
                          <a:prstGeom prst="rect">
                            <a:avLst/>
                          </a:prstGeom>
                          <a:noFill/>
                          <a:ln w="6350">
                            <a:noFill/>
                          </a:ln>
                        </wps:spPr>
                        <wps:txbx>
                          <w:txbxContent>
                            <w:p w:rsidR="00C02209" w:rsidRDefault="00C02209" w:rsidP="00C0220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0" name="Group 270"/>
                        <wpg:cNvGrpSpPr/>
                        <wpg:grpSpPr>
                          <a:xfrm>
                            <a:off x="0" y="0"/>
                            <a:ext cx="2468879" cy="2136140"/>
                            <a:chOff x="0" y="0"/>
                            <a:chExt cx="3524250" cy="2055495"/>
                          </a:xfrm>
                        </wpg:grpSpPr>
                        <wps:wsp>
                          <wps:cNvPr id="263" name="Rectangle 263"/>
                          <wps:cNvSpPr/>
                          <wps:spPr>
                            <a:xfrm>
                              <a:off x="0" y="0"/>
                              <a:ext cx="3524250" cy="20554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9" name="Group 269"/>
                          <wpg:cNvGrpSpPr/>
                          <wpg:grpSpPr>
                            <a:xfrm>
                              <a:off x="960120" y="137160"/>
                              <a:ext cx="1728470" cy="1842770"/>
                              <a:chOff x="0" y="0"/>
                              <a:chExt cx="1728470" cy="1842770"/>
                            </a:xfrm>
                          </wpg:grpSpPr>
                          <wpg:grpSp>
                            <wpg:cNvPr id="9" name="Group 9"/>
                            <wpg:cNvGrpSpPr/>
                            <wpg:grpSpPr>
                              <a:xfrm>
                                <a:off x="0" y="0"/>
                                <a:ext cx="1728470" cy="1842770"/>
                                <a:chOff x="0" y="0"/>
                                <a:chExt cx="2579583" cy="3200400"/>
                              </a:xfrm>
                              <a:noFill/>
                            </wpg:grpSpPr>
                            <wps:wsp>
                              <wps:cNvPr id="10" name="Rectangle 10"/>
                              <wps:cNvSpPr/>
                              <wps:spPr>
                                <a:xfrm>
                                  <a:off x="8466" y="0"/>
                                  <a:ext cx="2571117" cy="320040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0" y="1286934"/>
                                  <a:ext cx="2475180" cy="490946"/>
                                  <a:chOff x="0" y="0"/>
                                  <a:chExt cx="2475626" cy="490946"/>
                                </a:xfrm>
                                <a:grpFill/>
                              </wpg:grpSpPr>
                              <wps:wsp>
                                <wps:cNvPr id="12" name="Rectangle 12"/>
                                <wps:cNvSpPr/>
                                <wps:spPr>
                                  <a:xfrm>
                                    <a:off x="0" y="0"/>
                                    <a:ext cx="2475626" cy="490946"/>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66675" y="66675"/>
                                    <a:ext cx="2381250" cy="371475"/>
                                    <a:chOff x="0" y="19050"/>
                                    <a:chExt cx="2381250" cy="371475"/>
                                  </a:xfrm>
                                  <a:grpFill/>
                                </wpg:grpSpPr>
                                <wpg:grpSp>
                                  <wpg:cNvPr id="14" name="Group 14"/>
                                  <wpg:cNvGrpSpPr/>
                                  <wpg:grpSpPr>
                                    <a:xfrm>
                                      <a:off x="0" y="57150"/>
                                      <a:ext cx="2076450" cy="333375"/>
                                      <a:chOff x="0" y="0"/>
                                      <a:chExt cx="2000250" cy="314325"/>
                                    </a:xfrm>
                                    <a:grpFill/>
                                  </wpg:grpSpPr>
                                  <wps:wsp>
                                    <wps:cNvPr id="15" name="Straight Connector 15"/>
                                    <wps:cNvCnPr/>
                                    <wps:spPr>
                                      <a:xfrm flipH="1">
                                        <a:off x="0" y="0"/>
                                        <a:ext cx="2000250" cy="9525"/>
                                      </a:xfrm>
                                      <a:prstGeom prst="line">
                                        <a:avLst/>
                                      </a:prstGeom>
                                      <a:grpFill/>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0" y="152400"/>
                                        <a:ext cx="2000250" cy="9525"/>
                                      </a:xfrm>
                                      <a:prstGeom prst="line">
                                        <a:avLst/>
                                      </a:prstGeom>
                                      <a:grpFill/>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H="1">
                                        <a:off x="0" y="304800"/>
                                        <a:ext cx="2000250" cy="9525"/>
                                      </a:xfrm>
                                      <a:prstGeom prst="line">
                                        <a:avLst/>
                                      </a:prstGeom>
                                      <a:grpFill/>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18" name="Group 18"/>
                                  <wpg:cNvGrpSpPr/>
                                  <wpg:grpSpPr>
                                    <a:xfrm>
                                      <a:off x="2181225" y="19050"/>
                                      <a:ext cx="200025" cy="355240"/>
                                      <a:chOff x="0" y="19050"/>
                                      <a:chExt cx="228600" cy="433796"/>
                                    </a:xfrm>
                                    <a:grpFill/>
                                    <a:effectLst>
                                      <a:outerShdw blurRad="50800" dist="38100" dir="2700000" algn="tl" rotWithShape="0">
                                        <a:prstClr val="black">
                                          <a:alpha val="40000"/>
                                        </a:prstClr>
                                      </a:outerShdw>
                                    </a:effectLst>
                                  </wpg:grpSpPr>
                                  <wps:wsp>
                                    <wps:cNvPr id="19" name="Rectangle 19"/>
                                    <wps:cNvSpPr/>
                                    <wps:spPr>
                                      <a:xfrm>
                                        <a:off x="0" y="19050"/>
                                        <a:ext cx="228600" cy="176621"/>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276225"/>
                                        <a:ext cx="228600" cy="176621"/>
                                      </a:xfrm>
                                      <a:prstGeom prst="rect">
                                        <a:avLst/>
                                      </a:prstGeom>
                                      <a:grp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1" name="Group 21"/>
                              <wpg:cNvGrpSpPr/>
                              <wpg:grpSpPr>
                                <a:xfrm>
                                  <a:off x="8466" y="2260600"/>
                                  <a:ext cx="2475180" cy="490946"/>
                                  <a:chOff x="0" y="0"/>
                                  <a:chExt cx="2475626" cy="490946"/>
                                </a:xfrm>
                                <a:grpFill/>
                              </wpg:grpSpPr>
                              <wps:wsp>
                                <wps:cNvPr id="22" name="Rectangle 22"/>
                                <wps:cNvSpPr/>
                                <wps:spPr>
                                  <a:xfrm>
                                    <a:off x="0" y="0"/>
                                    <a:ext cx="2475626" cy="490946"/>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Group 23"/>
                                <wpg:cNvGrpSpPr/>
                                <wpg:grpSpPr>
                                  <a:xfrm>
                                    <a:off x="66675" y="66675"/>
                                    <a:ext cx="2381250" cy="371475"/>
                                    <a:chOff x="0" y="19050"/>
                                    <a:chExt cx="2381250" cy="371475"/>
                                  </a:xfrm>
                                  <a:grpFill/>
                                </wpg:grpSpPr>
                                <wpg:grpSp>
                                  <wpg:cNvPr id="24" name="Group 24"/>
                                  <wpg:cNvGrpSpPr/>
                                  <wpg:grpSpPr>
                                    <a:xfrm>
                                      <a:off x="0" y="57150"/>
                                      <a:ext cx="2076450" cy="333375"/>
                                      <a:chOff x="0" y="0"/>
                                      <a:chExt cx="2000250" cy="314325"/>
                                    </a:xfrm>
                                    <a:grpFill/>
                                  </wpg:grpSpPr>
                                  <wps:wsp>
                                    <wps:cNvPr id="25" name="Straight Connector 25"/>
                                    <wps:cNvCnPr/>
                                    <wps:spPr>
                                      <a:xfrm flipH="1">
                                        <a:off x="0" y="0"/>
                                        <a:ext cx="2000250" cy="9525"/>
                                      </a:xfrm>
                                      <a:prstGeom prst="line">
                                        <a:avLst/>
                                      </a:prstGeom>
                                      <a:grpFill/>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a:off x="0" y="152400"/>
                                        <a:ext cx="2000250" cy="9525"/>
                                      </a:xfrm>
                                      <a:prstGeom prst="line">
                                        <a:avLst/>
                                      </a:prstGeom>
                                      <a:grpFill/>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H="1">
                                        <a:off x="0" y="304800"/>
                                        <a:ext cx="2000250" cy="9525"/>
                                      </a:xfrm>
                                      <a:prstGeom prst="line">
                                        <a:avLst/>
                                      </a:prstGeom>
                                      <a:grpFill/>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2181225" y="19050"/>
                                      <a:ext cx="200025" cy="355240"/>
                                      <a:chOff x="0" y="19050"/>
                                      <a:chExt cx="228600" cy="433796"/>
                                    </a:xfrm>
                                    <a:grpFill/>
                                    <a:effectLst>
                                      <a:outerShdw blurRad="50800" dist="38100" dir="2700000" algn="tl" rotWithShape="0">
                                        <a:prstClr val="black">
                                          <a:alpha val="40000"/>
                                        </a:prstClr>
                                      </a:outerShdw>
                                    </a:effectLst>
                                  </wpg:grpSpPr>
                                  <wps:wsp>
                                    <wps:cNvPr id="29" name="Rectangle 29"/>
                                    <wps:cNvSpPr/>
                                    <wps:spPr>
                                      <a:xfrm>
                                        <a:off x="0" y="19050"/>
                                        <a:ext cx="228600" cy="176621"/>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276225"/>
                                        <a:ext cx="228600" cy="176621"/>
                                      </a:xfrm>
                                      <a:prstGeom prst="rect">
                                        <a:avLst/>
                                      </a:prstGeom>
                                      <a:grp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31" name="Group 31"/>
                              <wpg:cNvGrpSpPr/>
                              <wpg:grpSpPr>
                                <a:xfrm>
                                  <a:off x="16933" y="245534"/>
                                  <a:ext cx="2474595" cy="490855"/>
                                  <a:chOff x="0" y="0"/>
                                  <a:chExt cx="2475626" cy="490946"/>
                                </a:xfrm>
                                <a:grpFill/>
                              </wpg:grpSpPr>
                              <wps:wsp>
                                <wps:cNvPr id="224" name="Rectangle 224"/>
                                <wps:cNvSpPr/>
                                <wps:spPr>
                                  <a:xfrm>
                                    <a:off x="0" y="0"/>
                                    <a:ext cx="2475626" cy="490946"/>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5" name="Group 225"/>
                                <wpg:cNvGrpSpPr/>
                                <wpg:grpSpPr>
                                  <a:xfrm>
                                    <a:off x="66675" y="66675"/>
                                    <a:ext cx="2381250" cy="371475"/>
                                    <a:chOff x="0" y="19050"/>
                                    <a:chExt cx="2381250" cy="371475"/>
                                  </a:xfrm>
                                  <a:grpFill/>
                                </wpg:grpSpPr>
                                <wpg:grpSp>
                                  <wpg:cNvPr id="226" name="Group 226"/>
                                  <wpg:cNvGrpSpPr/>
                                  <wpg:grpSpPr>
                                    <a:xfrm>
                                      <a:off x="0" y="57150"/>
                                      <a:ext cx="2076450" cy="333375"/>
                                      <a:chOff x="0" y="0"/>
                                      <a:chExt cx="2000250" cy="314325"/>
                                    </a:xfrm>
                                    <a:grpFill/>
                                  </wpg:grpSpPr>
                                  <wps:wsp>
                                    <wps:cNvPr id="227" name="Straight Connector 227"/>
                                    <wps:cNvCnPr/>
                                    <wps:spPr>
                                      <a:xfrm flipH="1">
                                        <a:off x="0" y="0"/>
                                        <a:ext cx="2000250" cy="9525"/>
                                      </a:xfrm>
                                      <a:prstGeom prst="line">
                                        <a:avLst/>
                                      </a:prstGeom>
                                      <a:grpFill/>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8" name="Straight Connector 228"/>
                                    <wps:cNvCnPr/>
                                    <wps:spPr>
                                      <a:xfrm flipH="1">
                                        <a:off x="0" y="152400"/>
                                        <a:ext cx="2000250" cy="9525"/>
                                      </a:xfrm>
                                      <a:prstGeom prst="line">
                                        <a:avLst/>
                                      </a:prstGeom>
                                      <a:grpFill/>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9" name="Straight Connector 229"/>
                                    <wps:cNvCnPr/>
                                    <wps:spPr>
                                      <a:xfrm flipH="1">
                                        <a:off x="0" y="304800"/>
                                        <a:ext cx="2000250" cy="9525"/>
                                      </a:xfrm>
                                      <a:prstGeom prst="line">
                                        <a:avLst/>
                                      </a:prstGeom>
                                      <a:grpFill/>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230" name="Group 230"/>
                                  <wpg:cNvGrpSpPr/>
                                  <wpg:grpSpPr>
                                    <a:xfrm>
                                      <a:off x="2181225" y="19050"/>
                                      <a:ext cx="200025" cy="355240"/>
                                      <a:chOff x="0" y="19050"/>
                                      <a:chExt cx="228600" cy="433796"/>
                                    </a:xfrm>
                                    <a:grpFill/>
                                    <a:effectLst>
                                      <a:outerShdw blurRad="50800" dist="38100" dir="2700000" algn="tl" rotWithShape="0">
                                        <a:prstClr val="black">
                                          <a:alpha val="40000"/>
                                        </a:prstClr>
                                      </a:outerShdw>
                                    </a:effectLst>
                                  </wpg:grpSpPr>
                                  <wps:wsp>
                                    <wps:cNvPr id="231" name="Rectangle 231"/>
                                    <wps:cNvSpPr/>
                                    <wps:spPr>
                                      <a:xfrm>
                                        <a:off x="0" y="19050"/>
                                        <a:ext cx="228600" cy="176621"/>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0" y="276225"/>
                                        <a:ext cx="228600" cy="176621"/>
                                      </a:xfrm>
                                      <a:prstGeom prst="rect">
                                        <a:avLst/>
                                      </a:prstGeom>
                                      <a:grp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266" name="Multiply 266"/>
                            <wps:cNvSpPr/>
                            <wps:spPr>
                              <a:xfrm>
                                <a:off x="1508760" y="144780"/>
                                <a:ext cx="160020" cy="167640"/>
                              </a:xfrm>
                              <a:prstGeom prst="mathMultiply">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Multiply 267"/>
                            <wps:cNvSpPr/>
                            <wps:spPr>
                              <a:xfrm>
                                <a:off x="1493520" y="731520"/>
                                <a:ext cx="160020" cy="167640"/>
                              </a:xfrm>
                              <a:prstGeom prst="mathMultiply">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Multiply 268"/>
                            <wps:cNvSpPr/>
                            <wps:spPr>
                              <a:xfrm>
                                <a:off x="1501140" y="1303020"/>
                                <a:ext cx="160020" cy="167640"/>
                              </a:xfrm>
                              <a:prstGeom prst="mathMultiply">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6514F660" id="Group 241" o:spid="_x0000_s1026" style="position:absolute;left:0;text-align:left;margin-left:29pt;margin-top:15pt;width:177.8pt;height:168.2pt;z-index:251661312;mso-width-relative:margin;mso-height-relative:margin" coordsize="24688,21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">
                <v:shapetype id="_x0000_t202" coordsize="21600,21600" o:spt="202" path="m,l,21600r21600,l21600,xe">
                  <v:stroke joinstyle="miter"/>
                  <v:path gradientshapeok="t" o:connecttype="rect"/>
                </v:shapetype>
                <v:shape id="Text Box 7" o:spid="_x0000_s1027" type="#_x0000_t202" style="position:absolute;left:1066;top:2895;width:4448;height:2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C02209" w:rsidRDefault="00C02209" w:rsidP="00C02209">
                        <w:r>
                          <w:t>(A)</w:t>
                        </w:r>
                      </w:p>
                    </w:txbxContent>
                  </v:textbox>
                </v:shape>
                <v:group id="Group 270" o:spid="_x0000_s1028" style="position:absolute;width:24688;height:21361" coordsize="35242,20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63" o:spid="_x0000_s1029" style="position:absolute;width:35242;height:20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" filled="f" strokecolor="#243f60 [1604]" strokeweight="2pt"/>
                  <v:group id="Group 269" o:spid="_x0000_s1030" style="position:absolute;left:9601;top:1371;width:17284;height:18428" coordsize="17284,1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9" o:spid="_x0000_s1031" style="position:absolute;width:17284;height:18427" coordsize="25795,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left:84;width:25711;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" filled="f" strokecolor="#243f60 [1604]" strokeweight="2pt"/>
                      <v:group id="Group 11" o:spid="_x0000_s1033" style="position:absolute;top:12869;width:24751;height:4909" coordsize="24756,4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4" style="position:absolute;width:24756;height:4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" filled="f" strokecolor="#243f60 [1604]" strokeweight="2pt"/>
                        <v:group id="Group 13" o:spid="_x0000_s1035" style="position:absolute;left:666;top:666;width:23813;height:3715" coordorigin=",190" coordsize="23812,3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36" style="position:absolute;top:571;width:20764;height:3334" coordsize="20002,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Straight Connector 15" o:spid="_x0000_s1037" style="position:absolute;flip:x;visibility:visible;mso-wrap-style:square" from="0,0" to="200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" strokecolor="black [3213]" strokeweight="1.5pt">
                              <v:stroke dashstyle="dash"/>
                            </v:line>
                            <v:line id="Straight Connector 16" o:spid="_x0000_s1038" style="position:absolute;flip:x;visibility:visible;mso-wrap-style:square" from="0,1524" to="20002,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" strokecolor="black [3213]" strokeweight="1.5pt">
                              <v:stroke dashstyle="dash"/>
                            </v:line>
                            <v:line id="Straight Connector 17" o:spid="_x0000_s1039" style="position:absolute;flip:x;visibility:visible;mso-wrap-style:square" from="0,3048" to="20002,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" strokecolor="black [3213]" strokeweight="1.5pt">
                              <v:stroke dashstyle="dash"/>
                            </v:line>
                          </v:group>
                          <v:group id="Group 18" o:spid="_x0000_s1040" style="position:absolute;left:21812;top:190;width:2000;height:3552" coordorigin=",19050" coordsize="228600,433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1" style="position:absolute;top:19050;width:228600;height:176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" filled="f" strokecolor="black [3213]" strokeweight="2pt"/>
                            <v:rect id="Rectangle 20" o:spid="_x0000_s1042" style="position:absolute;top:276225;width:228600;height:176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" filled="f" strokecolor="black [3213]" strokeweight="2pt"/>
                          </v:group>
                        </v:group>
                      </v:group>
                      <v:group id="Group 21" o:spid="_x0000_s1043" style="position:absolute;left:84;top:22606;width:24752;height:4909" coordsize="24756,4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4" style="position:absolute;width:24756;height:4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" filled="f" strokecolor="#243f60 [1604]" strokeweight="2pt"/>
                        <v:group id="Group 23" o:spid="_x0000_s1045" style="position:absolute;left:666;top:666;width:23813;height:3715" coordorigin=",190" coordsize="23812,3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4" o:spid="_x0000_s1046" style="position:absolute;top:571;width:20764;height:3334" coordsize="20002,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Straight Connector 25" o:spid="_x0000_s1047" style="position:absolute;flip:x;visibility:visible;mso-wrap-style:square" from="0,0" to="200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" strokecolor="black [3213]" strokeweight="1.5pt">
                              <v:stroke dashstyle="dash"/>
                            </v:line>
                            <v:line id="Straight Connector 26" o:spid="_x0000_s1048" style="position:absolute;flip:x;visibility:visible;mso-wrap-style:square" from="0,1524" to="20002,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" strokecolor="black [3213]" strokeweight="1.5pt">
                              <v:stroke dashstyle="dash"/>
                            </v:line>
                            <v:line id="Straight Connector 27" o:spid="_x0000_s1049" style="position:absolute;flip:x;visibility:visible;mso-wrap-style:square" from="0,3048" to="20002,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" strokecolor="black [3213]" strokeweight="1.5pt">
                              <v:stroke dashstyle="dash"/>
                            </v:line>
                          </v:group>
                          <v:group id="Group 28" o:spid="_x0000_s1050" style="position:absolute;left:21812;top:190;width:2000;height:3552" coordorigin=",19050" coordsize="228600,433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51" style="position:absolute;top:19050;width:228600;height:176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" filled="f" strokecolor="black [3213]" strokeweight="2pt"/>
                            <v:rect id="Rectangle 30" o:spid="_x0000_s1052" style="position:absolute;top:276225;width:228600;height:176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" filled="f" strokecolor="black [3213]" strokeweight="2pt"/>
                          </v:group>
                        </v:group>
                      </v:group>
                      <v:group id="Group 31" o:spid="_x0000_s1053" style="position:absolute;left:169;top:2455;width:24746;height:4908" coordsize="24756,4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224" o:spid="_x0000_s1054" style="position:absolute;width:24756;height:4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" filled="f" strokecolor="#243f60 [1604]" strokeweight="2pt"/>
                        <v:group id="Group 225" o:spid="_x0000_s1055" style="position:absolute;left:666;top:666;width:23813;height:3715" coordorigin=",190" coordsize="23812,3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group id="Group 226" o:spid="_x0000_s1056" style="position:absolute;top:571;width:20764;height:3334" coordsize="20002,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Straight Connector 227" o:spid="_x0000_s1057" style="position:absolute;flip:x;visibility:visible;mso-wrap-style:square" from="0,0" to="200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" strokecolor="black [3213]" strokeweight="1.5pt">
                              <v:stroke dashstyle="dash"/>
                            </v:line>
                            <v:line id="Straight Connector 228" o:spid="_x0000_s1058" style="position:absolute;flip:x;visibility:visible;mso-wrap-style:square" from="0,1524" to="20002,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" strokecolor="black [3213]" strokeweight="1.5pt">
                              <v:stroke dashstyle="dash"/>
                            </v:line>
                            <v:line id="Straight Connector 229" o:spid="_x0000_s1059" style="position:absolute;flip:x;visibility:visible;mso-wrap-style:square" from="0,3048" to="20002,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" strokecolor="black [3213]" strokeweight="1.5pt">
                              <v:stroke dashstyle="dash"/>
                            </v:line>
                          </v:group>
                          <v:group id="Group 230" o:spid="_x0000_s1060" style="position:absolute;left:21812;top:190;width:2000;height:3552" coordorigin=",19050" coordsize="228600,433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rect id="Rectangle 231" o:spid="_x0000_s1061" style="position:absolute;top:19050;width:228600;height:176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" filled="f" strokecolor="black [3213]" strokeweight="2pt"/>
                            <v:rect id="Rectangle 232" o:spid="_x0000_s1062" style="position:absolute;top:276225;width:228600;height:176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" filled="f" strokecolor="black [3213]" strokeweight="2pt"/>
                          </v:group>
                        </v:group>
                      </v:group>
                    </v:group>
                    <v:shape id="Multiply 266" o:spid="_x0000_s1063" style="position:absolute;left:15087;top:1447;width:1600;height:1677;visibility:visible;mso-wrap-style:square;v-text-anchor:middle" coordsize="160020,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" path="m24820,53257l52045,27269,80010,56566,107975,27269r27225,25988l106025,83820r29175,30563l107975,140371,80010,111074,52045,140371,24820,114383,53995,83820,24820,53257xe" fillcolor="white [3212]" strokecolor="#243f60 [1604]" strokeweight=".25pt">
                      <v:path arrowok="t" o:connecttype="custom" o:connectlocs="24820,53257;52045,27269;80010,56566;107975,27269;135200,53257;106025,83820;135200,114383;107975,140371;80010,111074;52045,140371;24820,114383;53995,83820;24820,53257" o:connectangles="0,0,0,0,0,0,0,0,0,0,0,0,0"/>
                    </v:shape>
                    <v:shape id="Multiply 267" o:spid="_x0000_s1064" style="position:absolute;left:14935;top:7315;width:1600;height:1676;visibility:visible;mso-wrap-style:square;v-text-anchor:middle" coordsize="160020,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" path="m24820,53257l52045,27269,80010,56566,107975,27269r27225,25988l106025,83820r29175,30563l107975,140371,80010,111074,52045,140371,24820,114383,53995,83820,24820,53257xe" fillcolor="white [3212]" strokecolor="#243f60 [1604]" strokeweight=".25pt">
                      <v:path arrowok="t" o:connecttype="custom" o:connectlocs="24820,53257;52045,27269;80010,56566;107975,27269;135200,53257;106025,83820;135200,114383;107975,140371;80010,111074;52045,140371;24820,114383;53995,83820;24820,53257" o:connectangles="0,0,0,0,0,0,0,0,0,0,0,0,0"/>
                    </v:shape>
                    <v:shape id="Multiply 268" o:spid="_x0000_s1065" style="position:absolute;left:15011;top:13030;width:1600;height:1676;visibility:visible;mso-wrap-style:square;v-text-anchor:middle" coordsize="160020,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" path="m24820,53257l52045,27269,80010,56566,107975,27269r27225,25988l106025,83820r29175,30563l107975,140371,80010,111074,52045,140371,24820,114383,53995,83820,24820,53257xe" fillcolor="white [3212]" strokecolor="#243f60 [1604]" strokeweight=".25pt">
                      <v:path arrowok="t" o:connecttype="custom" o:connectlocs="24820,53257;52045,27269;80010,56566;107975,27269;135200,53257;106025,83820;135200,114383;107975,140371;80010,111074;52045,140371;24820,114383;53995,83820;24820,53257" o:connectangles="0,0,0,0,0,0,0,0,0,0,0,0,0"/>
                    </v:shape>
                  </v:group>
                </v:group>
              </v:group>
            </w:pict>
          </mc:Fallback>
        </mc:AlternateContent>
      </w:r>
    </w:p>
    <w:p w:rsidR="002B0F07" w:rsidRPr="00A25E1E" w:rsidRDefault="002B0F07" w:rsidP="00413412">
      <w:pPr>
        <w:tabs>
          <w:tab w:val="left" w:pos="2020"/>
        </w:tabs>
        <w:spacing w:after="200" w:line="480" w:lineRule="auto"/>
        <w:rPr>
          <w:rFonts w:asciiTheme="majorBidi" w:hAnsiTheme="majorBidi"/>
          <w:color w:val="000000" w:themeColor="text1"/>
          <w:sz w:val="24"/>
          <w:szCs w:val="24"/>
        </w:rPr>
      </w:pPr>
      <w:r w:rsidRPr="00A25E1E">
        <w:rPr>
          <w:rFonts w:asciiTheme="majorBidi" w:hAnsiTheme="majorBidi"/>
          <w:color w:val="000000" w:themeColor="text1"/>
          <w:sz w:val="24"/>
          <w:szCs w:val="24"/>
        </w:rPr>
        <w:t xml:space="preserve">    </w:t>
      </w:r>
      <w:r w:rsidRPr="00A25E1E">
        <w:rPr>
          <w:rFonts w:asciiTheme="majorBidi" w:hAnsiTheme="majorBidi"/>
          <w:color w:val="000000" w:themeColor="text1"/>
          <w:sz w:val="24"/>
          <w:szCs w:val="24"/>
        </w:rPr>
        <w:tab/>
      </w:r>
    </w:p>
    <w:p w:rsidR="003C4778" w:rsidRDefault="003C4778" w:rsidP="00413412">
      <w:pPr>
        <w:spacing w:after="200" w:line="480" w:lineRule="auto"/>
        <w:rPr>
          <w:rFonts w:asciiTheme="majorBidi" w:hAnsiTheme="majorBidi"/>
          <w:color w:val="000000" w:themeColor="text1"/>
          <w:sz w:val="24"/>
          <w:szCs w:val="24"/>
        </w:rPr>
      </w:pPr>
    </w:p>
    <w:p w:rsidR="003C4778" w:rsidRDefault="003C4778" w:rsidP="00413412">
      <w:pPr>
        <w:spacing w:after="200" w:line="480" w:lineRule="auto"/>
        <w:rPr>
          <w:rFonts w:asciiTheme="majorBidi" w:hAnsiTheme="majorBidi"/>
          <w:color w:val="000000" w:themeColor="text1"/>
          <w:sz w:val="24"/>
          <w:szCs w:val="24"/>
        </w:rPr>
      </w:pPr>
    </w:p>
    <w:p w:rsidR="003C4778" w:rsidRDefault="003C4778" w:rsidP="00413412">
      <w:pPr>
        <w:spacing w:after="200" w:line="480" w:lineRule="auto"/>
        <w:rPr>
          <w:rFonts w:asciiTheme="majorBidi" w:hAnsiTheme="majorBidi"/>
          <w:color w:val="000000" w:themeColor="text1"/>
          <w:sz w:val="24"/>
          <w:szCs w:val="24"/>
        </w:rPr>
      </w:pPr>
    </w:p>
    <w:p w:rsidR="003C4778" w:rsidRDefault="003C4778" w:rsidP="00413412">
      <w:pPr>
        <w:spacing w:after="200" w:line="480" w:lineRule="auto"/>
        <w:rPr>
          <w:rFonts w:asciiTheme="majorBidi" w:hAnsiTheme="majorBidi"/>
          <w:color w:val="000000" w:themeColor="text1"/>
          <w:sz w:val="24"/>
          <w:szCs w:val="24"/>
        </w:rPr>
      </w:pPr>
    </w:p>
    <w:p w:rsidR="002B0F07" w:rsidRPr="00883994" w:rsidRDefault="002B0F07"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Figure (1) Scanned Image of the HCAS</w:t>
      </w:r>
    </w:p>
    <w:p w:rsidR="002B0F07" w:rsidRPr="00883994" w:rsidRDefault="002B0F07"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 xml:space="preserve"> </w:t>
      </w:r>
    </w:p>
    <w:p w:rsidR="002B0F07" w:rsidRPr="00883994" w:rsidRDefault="002B0F07"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 xml:space="preserve">Stage </w:t>
      </w:r>
      <w:r w:rsidR="007638BD" w:rsidRPr="00883994">
        <w:rPr>
          <w:rFonts w:asciiTheme="majorBidi" w:hAnsiTheme="majorBidi" w:cstheme="majorBidi"/>
          <w:color w:val="000000" w:themeColor="text1"/>
        </w:rPr>
        <w:t>T</w:t>
      </w:r>
      <w:r w:rsidRPr="00883994">
        <w:rPr>
          <w:rFonts w:asciiTheme="majorBidi" w:hAnsiTheme="majorBidi" w:cstheme="majorBidi"/>
          <w:color w:val="000000" w:themeColor="text1"/>
        </w:rPr>
        <w:t xml:space="preserve">wo: </w:t>
      </w:r>
      <w:r w:rsidR="009F053F" w:rsidRPr="00883994">
        <w:rPr>
          <w:rFonts w:asciiTheme="majorBidi" w:hAnsiTheme="majorBidi" w:cstheme="majorBidi"/>
          <w:color w:val="000000" w:themeColor="text1"/>
        </w:rPr>
        <w:t>Scanning HCAS Images of Answers</w:t>
      </w:r>
    </w:p>
    <w:p w:rsidR="002B0F07" w:rsidRPr="00883994" w:rsidRDefault="002B0F07" w:rsidP="00413412">
      <w:pPr>
        <w:pStyle w:val="BodyTextIndent"/>
        <w:spacing w:line="480" w:lineRule="auto"/>
        <w:rPr>
          <w:rFonts w:asciiTheme="majorBidi" w:hAnsiTheme="majorBidi" w:cstheme="majorBidi"/>
          <w:color w:val="000000" w:themeColor="text1"/>
        </w:rPr>
      </w:pPr>
    </w:p>
    <w:p w:rsidR="002B0F07" w:rsidRPr="00883994" w:rsidRDefault="002B0F07"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 xml:space="preserve">Figure (1) above demonstrates an example of HCAS scanned image, where </w:t>
      </w:r>
      <w:r w:rsidR="003D55DC" w:rsidRPr="00883994">
        <w:rPr>
          <w:rFonts w:asciiTheme="majorBidi" w:hAnsiTheme="majorBidi" w:cstheme="majorBidi"/>
          <w:color w:val="000000" w:themeColor="text1"/>
        </w:rPr>
        <w:t>it</w:t>
      </w:r>
      <w:r w:rsidRPr="00883994">
        <w:rPr>
          <w:rFonts w:asciiTheme="majorBidi" w:hAnsiTheme="majorBidi" w:cstheme="majorBidi"/>
          <w:color w:val="000000" w:themeColor="text1"/>
        </w:rPr>
        <w:t xml:space="preserve"> contains three questions, and the first </w:t>
      </w:r>
      <w:r w:rsidR="003D55DC" w:rsidRPr="00883994">
        <w:rPr>
          <w:rFonts w:asciiTheme="majorBidi" w:hAnsiTheme="majorBidi" w:cstheme="majorBidi"/>
          <w:color w:val="000000" w:themeColor="text1"/>
        </w:rPr>
        <w:t>ACB</w:t>
      </w:r>
      <w:r w:rsidRPr="00883994">
        <w:rPr>
          <w:rFonts w:asciiTheme="majorBidi" w:hAnsiTheme="majorBidi" w:cstheme="majorBidi"/>
          <w:color w:val="000000" w:themeColor="text1"/>
        </w:rPr>
        <w:t xml:space="preserve"> of each question is marked. </w:t>
      </w:r>
    </w:p>
    <w:p w:rsidR="002B0F07" w:rsidRPr="00883994" w:rsidRDefault="002B0F07" w:rsidP="00413412">
      <w:pPr>
        <w:pStyle w:val="BodyTextIndent"/>
        <w:spacing w:line="480" w:lineRule="auto"/>
        <w:rPr>
          <w:rFonts w:asciiTheme="majorBidi" w:hAnsiTheme="majorBidi" w:cstheme="majorBidi"/>
          <w:color w:val="000000" w:themeColor="text1"/>
        </w:rPr>
      </w:pPr>
    </w:p>
    <w:p w:rsidR="002B0F07" w:rsidRPr="00883994" w:rsidRDefault="002B0F07"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 xml:space="preserve">Stage Three: </w:t>
      </w:r>
      <w:r w:rsidR="00AD664A" w:rsidRPr="00883994">
        <w:rPr>
          <w:rFonts w:asciiTheme="majorBidi" w:hAnsiTheme="majorBidi" w:cstheme="majorBidi"/>
          <w:color w:val="000000" w:themeColor="text1"/>
        </w:rPr>
        <w:t>Subtraction B</w:t>
      </w:r>
      <w:r w:rsidRPr="00883994">
        <w:rPr>
          <w:rFonts w:asciiTheme="majorBidi" w:hAnsiTheme="majorBidi" w:cstheme="majorBidi"/>
          <w:color w:val="000000" w:themeColor="text1"/>
        </w:rPr>
        <w:t>itmap</w:t>
      </w:r>
    </w:p>
    <w:p w:rsidR="00600313" w:rsidRPr="00883994" w:rsidRDefault="00600313" w:rsidP="00413412">
      <w:pPr>
        <w:pStyle w:val="BodyTextIndent"/>
        <w:spacing w:line="480" w:lineRule="auto"/>
        <w:rPr>
          <w:rFonts w:asciiTheme="majorBidi" w:hAnsiTheme="majorBidi" w:cstheme="majorBidi"/>
          <w:color w:val="000000" w:themeColor="text1"/>
        </w:rPr>
      </w:pPr>
    </w:p>
    <w:p w:rsidR="002B0F07" w:rsidRPr="00883994" w:rsidRDefault="002B0F07"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 xml:space="preserve">  </w:t>
      </w:r>
      <w:r w:rsidR="003D6FEA" w:rsidRPr="00883994">
        <w:rPr>
          <w:rFonts w:asciiTheme="majorBidi" w:hAnsiTheme="majorBidi" w:cstheme="majorBidi"/>
          <w:color w:val="000000" w:themeColor="text1"/>
        </w:rPr>
        <w:t>In this stage a</w:t>
      </w:r>
      <w:r w:rsidRPr="00883994">
        <w:rPr>
          <w:rFonts w:asciiTheme="majorBidi" w:hAnsiTheme="majorBidi" w:cstheme="majorBidi"/>
          <w:color w:val="000000" w:themeColor="text1"/>
        </w:rPr>
        <w:t xml:space="preserve"> matrix subtraction operation is applied on the two bitmaps</w:t>
      </w:r>
      <w:r w:rsidR="00275CE2" w:rsidRPr="00883994">
        <w:rPr>
          <w:rFonts w:asciiTheme="majorBidi" w:hAnsiTheme="majorBidi" w:cstheme="majorBidi"/>
          <w:color w:val="000000" w:themeColor="text1"/>
        </w:rPr>
        <w:t xml:space="preserve">, as seen in figure (2) </w:t>
      </w:r>
      <w:r w:rsidR="00B2704C" w:rsidRPr="00883994">
        <w:rPr>
          <w:rFonts w:asciiTheme="majorBidi" w:hAnsiTheme="majorBidi" w:cstheme="majorBidi"/>
          <w:color w:val="000000" w:themeColor="text1"/>
        </w:rPr>
        <w:t>below</w:t>
      </w:r>
      <w:r w:rsidR="00275CE2" w:rsidRPr="00883994">
        <w:rPr>
          <w:rFonts w:asciiTheme="majorBidi" w:hAnsiTheme="majorBidi" w:cstheme="majorBidi"/>
          <w:color w:val="000000" w:themeColor="text1"/>
        </w:rPr>
        <w:t>. T</w:t>
      </w:r>
      <w:r w:rsidRPr="00883994">
        <w:rPr>
          <w:rFonts w:asciiTheme="majorBidi" w:hAnsiTheme="majorBidi" w:cstheme="majorBidi"/>
          <w:color w:val="000000" w:themeColor="text1"/>
        </w:rPr>
        <w:t xml:space="preserve">he first bitmap (A) is the HCAS scanned </w:t>
      </w:r>
      <w:r w:rsidR="00B74358" w:rsidRPr="00883994">
        <w:rPr>
          <w:rFonts w:asciiTheme="majorBidi" w:hAnsiTheme="majorBidi" w:cstheme="majorBidi"/>
          <w:color w:val="000000" w:themeColor="text1"/>
        </w:rPr>
        <w:t>image, whereas</w:t>
      </w:r>
      <w:r w:rsidRPr="00883994">
        <w:rPr>
          <w:rFonts w:asciiTheme="majorBidi" w:hAnsiTheme="majorBidi" w:cstheme="majorBidi"/>
          <w:color w:val="000000" w:themeColor="text1"/>
        </w:rPr>
        <w:t xml:space="preserve"> the second bitmap (B) is the unanswered questionnaire</w:t>
      </w:r>
      <w:r w:rsidR="00275CE2" w:rsidRPr="00883994">
        <w:rPr>
          <w:rFonts w:asciiTheme="majorBidi" w:hAnsiTheme="majorBidi" w:cstheme="majorBidi"/>
          <w:color w:val="000000" w:themeColor="text1"/>
        </w:rPr>
        <w:t xml:space="preserve">, </w:t>
      </w:r>
      <w:r w:rsidR="00B2704C" w:rsidRPr="00883994">
        <w:rPr>
          <w:rFonts w:asciiTheme="majorBidi" w:hAnsiTheme="majorBidi" w:cstheme="majorBidi"/>
          <w:color w:val="000000" w:themeColor="text1"/>
        </w:rPr>
        <w:t>that</w:t>
      </w:r>
      <w:r w:rsidR="00275CE2" w:rsidRPr="00883994">
        <w:rPr>
          <w:rFonts w:asciiTheme="majorBidi" w:hAnsiTheme="majorBidi" w:cstheme="majorBidi"/>
          <w:color w:val="000000" w:themeColor="text1"/>
        </w:rPr>
        <w:t xml:space="preserve"> comes from the metadata. This metadata is composed</w:t>
      </w:r>
      <w:r w:rsidRPr="00883994">
        <w:rPr>
          <w:rFonts w:asciiTheme="majorBidi" w:hAnsiTheme="majorBidi" w:cstheme="majorBidi"/>
          <w:color w:val="000000" w:themeColor="text1"/>
        </w:rPr>
        <w:t xml:space="preserve"> of locations and dimensions, which is built by the FDS. As it can be seen in figure (2) below</w:t>
      </w:r>
      <w:r w:rsidR="00B74358" w:rsidRPr="00883994">
        <w:rPr>
          <w:rFonts w:asciiTheme="majorBidi" w:hAnsiTheme="majorBidi" w:cstheme="majorBidi"/>
          <w:color w:val="000000" w:themeColor="text1"/>
        </w:rPr>
        <w:t>,</w:t>
      </w:r>
      <w:r w:rsidRPr="00883994">
        <w:rPr>
          <w:rFonts w:asciiTheme="majorBidi" w:hAnsiTheme="majorBidi" w:cstheme="majorBidi"/>
          <w:color w:val="000000" w:themeColor="text1"/>
        </w:rPr>
        <w:t xml:space="preserve"> </w:t>
      </w:r>
      <w:r w:rsidR="00B74358" w:rsidRPr="00883994">
        <w:rPr>
          <w:rFonts w:asciiTheme="majorBidi" w:hAnsiTheme="majorBidi" w:cstheme="majorBidi"/>
          <w:color w:val="000000" w:themeColor="text1"/>
        </w:rPr>
        <w:t>t</w:t>
      </w:r>
      <w:r w:rsidRPr="00883994">
        <w:rPr>
          <w:rFonts w:asciiTheme="majorBidi" w:hAnsiTheme="majorBidi" w:cstheme="majorBidi"/>
          <w:color w:val="000000" w:themeColor="text1"/>
        </w:rPr>
        <w:t xml:space="preserve">he subtraction bitmap is obtained </w:t>
      </w:r>
      <w:r w:rsidRPr="00883994">
        <w:rPr>
          <w:rFonts w:asciiTheme="majorBidi" w:hAnsiTheme="majorBidi" w:cstheme="majorBidi"/>
          <w:color w:val="000000" w:themeColor="text1"/>
        </w:rPr>
        <w:lastRenderedPageBreak/>
        <w:t>by applying the matrix subtraction operation</w:t>
      </w:r>
      <w:r w:rsidR="00B74358" w:rsidRPr="00883994">
        <w:rPr>
          <w:rFonts w:asciiTheme="majorBidi" w:hAnsiTheme="majorBidi" w:cstheme="majorBidi"/>
          <w:color w:val="000000" w:themeColor="text1"/>
        </w:rPr>
        <w:t xml:space="preserve"> (MSO).</w:t>
      </w:r>
      <w:r w:rsidRPr="00883994">
        <w:rPr>
          <w:rFonts w:asciiTheme="majorBidi" w:hAnsiTheme="majorBidi" w:cstheme="majorBidi"/>
          <w:color w:val="000000" w:themeColor="text1"/>
        </w:rPr>
        <w:t xml:space="preserve"> </w:t>
      </w:r>
      <w:r w:rsidR="00B74358" w:rsidRPr="00883994">
        <w:rPr>
          <w:rFonts w:asciiTheme="majorBidi" w:hAnsiTheme="majorBidi" w:cstheme="majorBidi"/>
          <w:color w:val="000000" w:themeColor="text1"/>
        </w:rPr>
        <w:t>This MSO is applied</w:t>
      </w:r>
      <w:r w:rsidRPr="00883994">
        <w:rPr>
          <w:rFonts w:asciiTheme="majorBidi" w:hAnsiTheme="majorBidi" w:cstheme="majorBidi"/>
          <w:color w:val="000000" w:themeColor="text1"/>
        </w:rPr>
        <w:t xml:space="preserve"> on each element of the two matrices</w:t>
      </w:r>
      <w:r w:rsidR="0084271B" w:rsidRPr="00883994">
        <w:rPr>
          <w:rFonts w:asciiTheme="majorBidi" w:hAnsiTheme="majorBidi" w:cstheme="majorBidi"/>
          <w:color w:val="000000" w:themeColor="text1"/>
        </w:rPr>
        <w:t>,</w:t>
      </w:r>
      <w:r w:rsidRPr="00883994">
        <w:rPr>
          <w:rFonts w:asciiTheme="majorBidi" w:hAnsiTheme="majorBidi" w:cstheme="majorBidi"/>
          <w:color w:val="000000" w:themeColor="text1"/>
        </w:rPr>
        <w:t xml:space="preserve"> and setting the result into a third matrix.  </w:t>
      </w:r>
      <w:r w:rsidR="00237B0A" w:rsidRPr="00883994">
        <w:rPr>
          <w:rFonts w:asciiTheme="majorBidi" w:hAnsiTheme="majorBidi" w:cstheme="majorBidi"/>
          <w:color w:val="000000" w:themeColor="text1"/>
        </w:rPr>
        <w:t>The elements of the</w:t>
      </w:r>
      <w:r w:rsidRPr="00883994">
        <w:rPr>
          <w:rFonts w:asciiTheme="majorBidi" w:hAnsiTheme="majorBidi" w:cstheme="majorBidi"/>
          <w:color w:val="000000" w:themeColor="text1"/>
        </w:rPr>
        <w:t xml:space="preserve"> bitmap </w:t>
      </w:r>
      <w:r w:rsidR="00237B0A" w:rsidRPr="00883994">
        <w:rPr>
          <w:rFonts w:asciiTheme="majorBidi" w:hAnsiTheme="majorBidi" w:cstheme="majorBidi"/>
          <w:color w:val="000000" w:themeColor="text1"/>
        </w:rPr>
        <w:t xml:space="preserve">are </w:t>
      </w:r>
      <w:r w:rsidRPr="00883994">
        <w:rPr>
          <w:rFonts w:asciiTheme="majorBidi" w:hAnsiTheme="majorBidi" w:cstheme="majorBidi"/>
          <w:color w:val="000000" w:themeColor="text1"/>
        </w:rPr>
        <w:t>pixels</w:t>
      </w:r>
      <w:r w:rsidR="00237B0A" w:rsidRPr="00883994">
        <w:rPr>
          <w:rFonts w:asciiTheme="majorBidi" w:hAnsiTheme="majorBidi" w:cstheme="majorBidi"/>
          <w:color w:val="000000" w:themeColor="text1"/>
        </w:rPr>
        <w:t xml:space="preserve">, </w:t>
      </w:r>
      <w:r w:rsidR="001B4B33" w:rsidRPr="00883994">
        <w:rPr>
          <w:rFonts w:asciiTheme="majorBidi" w:hAnsiTheme="majorBidi" w:cstheme="majorBidi"/>
          <w:color w:val="000000" w:themeColor="text1"/>
        </w:rPr>
        <w:t xml:space="preserve">which </w:t>
      </w:r>
      <w:r w:rsidR="00D4022B" w:rsidRPr="00883994">
        <w:rPr>
          <w:rFonts w:asciiTheme="majorBidi" w:hAnsiTheme="majorBidi" w:cstheme="majorBidi"/>
          <w:color w:val="000000" w:themeColor="text1"/>
        </w:rPr>
        <w:t>are</w:t>
      </w:r>
      <w:r w:rsidR="001B4B33" w:rsidRPr="00883994">
        <w:rPr>
          <w:rFonts w:asciiTheme="majorBidi" w:hAnsiTheme="majorBidi" w:cstheme="majorBidi"/>
          <w:color w:val="000000" w:themeColor="text1"/>
        </w:rPr>
        <w:t xml:space="preserve"> </w:t>
      </w:r>
      <w:r w:rsidRPr="00883994">
        <w:rPr>
          <w:rFonts w:asciiTheme="majorBidi" w:hAnsiTheme="majorBidi" w:cstheme="majorBidi"/>
          <w:color w:val="000000" w:themeColor="text1"/>
        </w:rPr>
        <w:t>scalar</w:t>
      </w:r>
      <w:r w:rsidR="00D4022B" w:rsidRPr="00883994">
        <w:rPr>
          <w:rFonts w:asciiTheme="majorBidi" w:hAnsiTheme="majorBidi" w:cstheme="majorBidi"/>
          <w:color w:val="000000" w:themeColor="text1"/>
        </w:rPr>
        <w:t>s</w:t>
      </w:r>
      <w:r w:rsidRPr="00883994">
        <w:rPr>
          <w:rFonts w:asciiTheme="majorBidi" w:hAnsiTheme="majorBidi" w:cstheme="majorBidi"/>
          <w:color w:val="000000" w:themeColor="text1"/>
        </w:rPr>
        <w:t xml:space="preserve"> </w:t>
      </w:r>
      <w:r w:rsidR="001B4B33" w:rsidRPr="00883994">
        <w:rPr>
          <w:rFonts w:asciiTheme="majorBidi" w:hAnsiTheme="majorBidi" w:cstheme="majorBidi"/>
          <w:color w:val="000000" w:themeColor="text1"/>
        </w:rPr>
        <w:t>that represents</w:t>
      </w:r>
      <w:r w:rsidRPr="00883994">
        <w:rPr>
          <w:rFonts w:asciiTheme="majorBidi" w:hAnsiTheme="majorBidi" w:cstheme="majorBidi"/>
          <w:color w:val="000000" w:themeColor="text1"/>
        </w:rPr>
        <w:t xml:space="preserve"> a gray color value</w:t>
      </w:r>
      <w:r w:rsidR="00237B0A" w:rsidRPr="00883994">
        <w:rPr>
          <w:rFonts w:asciiTheme="majorBidi" w:hAnsiTheme="majorBidi" w:cstheme="majorBidi"/>
          <w:color w:val="000000" w:themeColor="text1"/>
        </w:rPr>
        <w:t xml:space="preserve">, as seen in </w:t>
      </w:r>
      <w:r w:rsidR="001B4B33" w:rsidRPr="00883994">
        <w:rPr>
          <w:rFonts w:asciiTheme="majorBidi" w:hAnsiTheme="majorBidi" w:cstheme="majorBidi"/>
          <w:color w:val="000000" w:themeColor="text1"/>
        </w:rPr>
        <w:t>figure (</w:t>
      </w:r>
      <w:r w:rsidR="00237B0A" w:rsidRPr="00883994">
        <w:rPr>
          <w:rFonts w:asciiTheme="majorBidi" w:hAnsiTheme="majorBidi" w:cstheme="majorBidi"/>
          <w:color w:val="000000" w:themeColor="text1"/>
        </w:rPr>
        <w:t>2) below</w:t>
      </w:r>
      <w:r w:rsidRPr="00883994">
        <w:rPr>
          <w:rFonts w:asciiTheme="majorBidi" w:hAnsiTheme="majorBidi" w:cstheme="majorBidi"/>
          <w:color w:val="000000" w:themeColor="text1"/>
        </w:rPr>
        <w:t xml:space="preserve">.    </w:t>
      </w:r>
    </w:p>
    <w:p w:rsidR="002B0F07" w:rsidRPr="00A25E1E" w:rsidRDefault="002B0F07" w:rsidP="00413412">
      <w:pPr>
        <w:spacing w:line="480" w:lineRule="auto"/>
        <w:rPr>
          <w:rFonts w:asciiTheme="majorBidi" w:hAnsiTheme="majorBidi"/>
          <w:color w:val="000000" w:themeColor="text1"/>
          <w:sz w:val="24"/>
          <w:szCs w:val="24"/>
        </w:rPr>
      </w:pPr>
    </w:p>
    <w:p w:rsidR="002B0F07" w:rsidRPr="00A25E1E" w:rsidRDefault="002B0F07" w:rsidP="00413412">
      <w:pPr>
        <w:spacing w:line="480" w:lineRule="auto"/>
        <w:rPr>
          <w:rFonts w:asciiTheme="majorBidi" w:hAnsiTheme="majorBidi"/>
          <w:bCs/>
          <w:caps/>
          <w:color w:val="000000" w:themeColor="text1"/>
          <w:sz w:val="24"/>
          <w:szCs w:val="24"/>
        </w:rPr>
      </w:pPr>
      <w:r w:rsidRPr="00A25E1E">
        <w:rPr>
          <w:noProof/>
          <w:color w:val="000000" w:themeColor="text1"/>
        </w:rPr>
        <w:drawing>
          <wp:inline distT="0" distB="0" distL="0" distR="0" wp14:anchorId="462B6E93" wp14:editId="0B3DDCA4">
            <wp:extent cx="3088181" cy="1536227"/>
            <wp:effectExtent l="19050" t="19050" r="17145" b="26035"/>
            <wp:docPr id="1" name="Picture 1" descr="http://openframeworks.cc/ofBook/images/image_processing_computer_vision/images/absolute-dif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penframeworks.cc/ofBook/images/image_processing_computer_vision/images/absolute-differenc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5509" cy="1539872"/>
                    </a:xfrm>
                    <a:prstGeom prst="rect">
                      <a:avLst/>
                    </a:prstGeom>
                    <a:noFill/>
                    <a:ln>
                      <a:solidFill>
                        <a:schemeClr val="tx1"/>
                      </a:solidFill>
                    </a:ln>
                  </pic:spPr>
                </pic:pic>
              </a:graphicData>
            </a:graphic>
          </wp:inline>
        </w:drawing>
      </w:r>
    </w:p>
    <w:p w:rsidR="00A127B2" w:rsidRDefault="00883994" w:rsidP="00413412">
      <w:pPr>
        <w:pStyle w:val="BodyTextIndent"/>
        <w:spacing w:line="480" w:lineRule="auto"/>
        <w:ind w:firstLine="0"/>
        <w:rPr>
          <w:rFonts w:asciiTheme="majorBidi" w:hAnsiTheme="majorBidi"/>
          <w:color w:val="000000" w:themeColor="text1"/>
          <w:sz w:val="24"/>
          <w:szCs w:val="24"/>
        </w:rPr>
      </w:pPr>
      <w:r w:rsidRPr="00A25E1E">
        <w:rPr>
          <w:noProof/>
          <w:color w:val="000000" w:themeColor="text1"/>
        </w:rPr>
        <mc:AlternateContent>
          <mc:Choice Requires="wpg">
            <w:drawing>
              <wp:anchor distT="0" distB="0" distL="114300" distR="114300" simplePos="0" relativeHeight="251659264" behindDoc="1" locked="0" layoutInCell="1" allowOverlap="1" wp14:anchorId="1A1BF376" wp14:editId="3D57B136">
                <wp:simplePos x="0" y="0"/>
                <wp:positionH relativeFrom="column">
                  <wp:posOffset>69215</wp:posOffset>
                </wp:positionH>
                <wp:positionV relativeFrom="paragraph">
                  <wp:posOffset>400050</wp:posOffset>
                </wp:positionV>
                <wp:extent cx="2978150" cy="1873885"/>
                <wp:effectExtent l="0" t="0" r="12700" b="0"/>
                <wp:wrapTopAndBottom/>
                <wp:docPr id="5" name="Group 5"/>
                <wp:cNvGraphicFramePr/>
                <a:graphic xmlns:a="http://schemas.openxmlformats.org/drawingml/2006/main">
                  <a:graphicData uri="http://schemas.microsoft.com/office/word/2010/wordprocessingGroup">
                    <wpg:wgp>
                      <wpg:cNvGrpSpPr/>
                      <wpg:grpSpPr>
                        <a:xfrm>
                          <a:off x="0" y="0"/>
                          <a:ext cx="2978150" cy="1873885"/>
                          <a:chOff x="0" y="0"/>
                          <a:chExt cx="3524250" cy="2463958"/>
                        </a:xfrm>
                      </wpg:grpSpPr>
                      <wpg:grpSp>
                        <wpg:cNvPr id="4" name="Group 4"/>
                        <wpg:cNvGrpSpPr/>
                        <wpg:grpSpPr>
                          <a:xfrm>
                            <a:off x="0" y="0"/>
                            <a:ext cx="3524250" cy="2463958"/>
                            <a:chOff x="0" y="0"/>
                            <a:chExt cx="3524250" cy="2463958"/>
                          </a:xfrm>
                        </wpg:grpSpPr>
                        <wpg:grpSp>
                          <wpg:cNvPr id="300" name="Group 300"/>
                          <wpg:cNvGrpSpPr/>
                          <wpg:grpSpPr>
                            <a:xfrm>
                              <a:off x="0" y="0"/>
                              <a:ext cx="3524250" cy="2463958"/>
                              <a:chOff x="0" y="0"/>
                              <a:chExt cx="5257619" cy="4278086"/>
                            </a:xfrm>
                          </wpg:grpSpPr>
                          <wpg:grpSp>
                            <wpg:cNvPr id="256" name="Group 256"/>
                            <wpg:cNvGrpSpPr/>
                            <wpg:grpSpPr>
                              <a:xfrm>
                                <a:off x="824894" y="1077686"/>
                                <a:ext cx="2570905" cy="3200400"/>
                                <a:chOff x="8466" y="0"/>
                                <a:chExt cx="2571117" cy="3200400"/>
                              </a:xfrm>
                              <a:scene3d>
                                <a:camera prst="isometricOffAxis2Top"/>
                                <a:lightRig rig="threePt" dir="t"/>
                              </a:scene3d>
                            </wpg:grpSpPr>
                            <wps:wsp>
                              <wps:cNvPr id="211" name="Rectangle 211"/>
                              <wps:cNvSpPr/>
                              <wps:spPr>
                                <a:xfrm>
                                  <a:off x="8466" y="0"/>
                                  <a:ext cx="2571117" cy="3200400"/>
                                </a:xfrm>
                                <a:prstGeom prst="rect">
                                  <a:avLst/>
                                </a:prstGeom>
                                <a:solidFill>
                                  <a:srgbClr val="5B9BD5">
                                    <a:alpha val="7843"/>
                                  </a:srgbClr>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2" name="Group 212"/>
                              <wpg:cNvGrpSpPr/>
                              <wpg:grpSpPr>
                                <a:xfrm>
                                  <a:off x="20670" y="1286934"/>
                                  <a:ext cx="2475180" cy="490946"/>
                                  <a:chOff x="20674" y="0"/>
                                  <a:chExt cx="2475626" cy="490946"/>
                                </a:xfrm>
                              </wpg:grpSpPr>
                              <wps:wsp>
                                <wps:cNvPr id="213" name="Rectangle 213"/>
                                <wps:cNvSpPr/>
                                <wps:spPr>
                                  <a:xfrm>
                                    <a:off x="20674" y="0"/>
                                    <a:ext cx="2475626" cy="490946"/>
                                  </a:xfrm>
                                  <a:prstGeom prst="rect">
                                    <a:avLst/>
                                  </a:prstGeom>
                                  <a:solidFill>
                                    <a:schemeClr val="accent1">
                                      <a:lumMod val="20000"/>
                                      <a:lumOff val="80000"/>
                                    </a:schemeClr>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4" name="Group 214"/>
                                <wpg:cNvGrpSpPr/>
                                <wpg:grpSpPr>
                                  <a:xfrm>
                                    <a:off x="66675" y="66675"/>
                                    <a:ext cx="2381250" cy="371475"/>
                                    <a:chOff x="0" y="19050"/>
                                    <a:chExt cx="2381250" cy="371475"/>
                                  </a:xfrm>
                                </wpg:grpSpPr>
                                <wpg:grpSp>
                                  <wpg:cNvPr id="215" name="Group 215"/>
                                  <wpg:cNvGrpSpPr/>
                                  <wpg:grpSpPr>
                                    <a:xfrm>
                                      <a:off x="0" y="57150"/>
                                      <a:ext cx="2076450" cy="333375"/>
                                      <a:chOff x="0" y="0"/>
                                      <a:chExt cx="2000250" cy="314325"/>
                                    </a:xfrm>
                                  </wpg:grpSpPr>
                                  <wps:wsp>
                                    <wps:cNvPr id="216" name="Straight Connector 216"/>
                                    <wps:cNvCnPr/>
                                    <wps:spPr>
                                      <a:xfrm flipH="1">
                                        <a:off x="0" y="0"/>
                                        <a:ext cx="2000250" cy="9525"/>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17" name="Straight Connector 217"/>
                                    <wps:cNvCnPr/>
                                    <wps:spPr>
                                      <a:xfrm flipH="1">
                                        <a:off x="0" y="152400"/>
                                        <a:ext cx="2000250" cy="9525"/>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18" name="Straight Connector 218"/>
                                    <wps:cNvCnPr/>
                                    <wps:spPr>
                                      <a:xfrm flipH="1">
                                        <a:off x="0" y="304800"/>
                                        <a:ext cx="2000250" cy="9525"/>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220" name="Group 220"/>
                                  <wpg:cNvGrpSpPr/>
                                  <wpg:grpSpPr>
                                    <a:xfrm>
                                      <a:off x="2181225" y="19050"/>
                                      <a:ext cx="200025" cy="355240"/>
                                      <a:chOff x="0" y="19050"/>
                                      <a:chExt cx="228600" cy="433796"/>
                                    </a:xfrm>
                                    <a:effectLst>
                                      <a:outerShdw blurRad="50800" dist="38100" dir="2700000" algn="tl" rotWithShape="0">
                                        <a:prstClr val="black">
                                          <a:alpha val="40000"/>
                                        </a:prstClr>
                                      </a:outerShdw>
                                    </a:effectLst>
                                  </wpg:grpSpPr>
                                  <wps:wsp>
                                    <wps:cNvPr id="221" name="Rectangle 221"/>
                                    <wps:cNvSpPr/>
                                    <wps:spPr>
                                      <a:xfrm>
                                        <a:off x="0" y="19050"/>
                                        <a:ext cx="228600" cy="1766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ctangle 222"/>
                                    <wps:cNvSpPr/>
                                    <wps:spPr>
                                      <a:xfrm>
                                        <a:off x="0" y="276225"/>
                                        <a:ext cx="228600" cy="176621"/>
                                      </a:xfrm>
                                      <a:prstGeom prst="rect">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34" name="Group 234"/>
                              <wpg:cNvGrpSpPr/>
                              <wpg:grpSpPr>
                                <a:xfrm>
                                  <a:off x="8466" y="2260600"/>
                                  <a:ext cx="2475180" cy="490946"/>
                                  <a:chOff x="0" y="0"/>
                                  <a:chExt cx="2475626" cy="490946"/>
                                </a:xfrm>
                              </wpg:grpSpPr>
                              <wps:wsp>
                                <wps:cNvPr id="235" name="Rectangle 235"/>
                                <wps:cNvSpPr/>
                                <wps:spPr>
                                  <a:xfrm>
                                    <a:off x="0" y="0"/>
                                    <a:ext cx="2475626" cy="490946"/>
                                  </a:xfrm>
                                  <a:prstGeom prst="rect">
                                    <a:avLst/>
                                  </a:prstGeom>
                                  <a:solidFill>
                                    <a:schemeClr val="accent1">
                                      <a:lumMod val="20000"/>
                                      <a:lumOff val="80000"/>
                                    </a:schemeClr>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6" name="Group 236"/>
                                <wpg:cNvGrpSpPr/>
                                <wpg:grpSpPr>
                                  <a:xfrm>
                                    <a:off x="66675" y="66675"/>
                                    <a:ext cx="2381250" cy="371475"/>
                                    <a:chOff x="0" y="19050"/>
                                    <a:chExt cx="2381250" cy="371475"/>
                                  </a:xfrm>
                                </wpg:grpSpPr>
                                <wpg:grpSp>
                                  <wpg:cNvPr id="237" name="Group 237"/>
                                  <wpg:cNvGrpSpPr/>
                                  <wpg:grpSpPr>
                                    <a:xfrm>
                                      <a:off x="0" y="57150"/>
                                      <a:ext cx="2076450" cy="333375"/>
                                      <a:chOff x="0" y="0"/>
                                      <a:chExt cx="2000250" cy="314325"/>
                                    </a:xfrm>
                                  </wpg:grpSpPr>
                                  <wps:wsp>
                                    <wps:cNvPr id="238" name="Straight Connector 238"/>
                                    <wps:cNvCnPr/>
                                    <wps:spPr>
                                      <a:xfrm flipH="1">
                                        <a:off x="0" y="0"/>
                                        <a:ext cx="2000250" cy="9525"/>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wps:spPr>
                                      <a:xfrm flipH="1">
                                        <a:off x="0" y="152400"/>
                                        <a:ext cx="2000250" cy="9525"/>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flipH="1">
                                        <a:off x="0" y="304800"/>
                                        <a:ext cx="2000250" cy="9525"/>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242" name="Group 242"/>
                                  <wpg:cNvGrpSpPr/>
                                  <wpg:grpSpPr>
                                    <a:xfrm>
                                      <a:off x="2181225" y="19050"/>
                                      <a:ext cx="200025" cy="355240"/>
                                      <a:chOff x="0" y="19050"/>
                                      <a:chExt cx="228600" cy="433796"/>
                                    </a:xfrm>
                                    <a:effectLst>
                                      <a:outerShdw blurRad="50800" dist="38100" dir="2700000" algn="tl" rotWithShape="0">
                                        <a:prstClr val="black">
                                          <a:alpha val="40000"/>
                                        </a:prstClr>
                                      </a:outerShdw>
                                    </a:effectLst>
                                  </wpg:grpSpPr>
                                  <wps:wsp>
                                    <wps:cNvPr id="243" name="Rectangle 243"/>
                                    <wps:cNvSpPr/>
                                    <wps:spPr>
                                      <a:xfrm>
                                        <a:off x="0" y="19050"/>
                                        <a:ext cx="228600" cy="1766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0" y="276225"/>
                                        <a:ext cx="228600" cy="176621"/>
                                      </a:xfrm>
                                      <a:prstGeom prst="rect">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46" name="Group 246"/>
                              <wpg:cNvGrpSpPr/>
                              <wpg:grpSpPr>
                                <a:xfrm>
                                  <a:off x="16933" y="245534"/>
                                  <a:ext cx="2474595" cy="490855"/>
                                  <a:chOff x="0" y="0"/>
                                  <a:chExt cx="2475626" cy="490946"/>
                                </a:xfrm>
                              </wpg:grpSpPr>
                              <wps:wsp>
                                <wps:cNvPr id="247" name="Rectangle 247"/>
                                <wps:cNvSpPr/>
                                <wps:spPr>
                                  <a:xfrm>
                                    <a:off x="0" y="0"/>
                                    <a:ext cx="2475626" cy="490946"/>
                                  </a:xfrm>
                                  <a:prstGeom prst="rect">
                                    <a:avLst/>
                                  </a:prstGeom>
                                  <a:solidFill>
                                    <a:schemeClr val="accent1">
                                      <a:lumMod val="20000"/>
                                      <a:lumOff val="80000"/>
                                    </a:schemeClr>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8" name="Group 248"/>
                                <wpg:cNvGrpSpPr/>
                                <wpg:grpSpPr>
                                  <a:xfrm>
                                    <a:off x="66675" y="66675"/>
                                    <a:ext cx="2381250" cy="371475"/>
                                    <a:chOff x="0" y="19050"/>
                                    <a:chExt cx="2381250" cy="371475"/>
                                  </a:xfrm>
                                </wpg:grpSpPr>
                                <wpg:grpSp>
                                  <wpg:cNvPr id="249" name="Group 249"/>
                                  <wpg:cNvGrpSpPr/>
                                  <wpg:grpSpPr>
                                    <a:xfrm>
                                      <a:off x="0" y="57150"/>
                                      <a:ext cx="2076450" cy="333375"/>
                                      <a:chOff x="0" y="0"/>
                                      <a:chExt cx="2000250" cy="314325"/>
                                    </a:xfrm>
                                  </wpg:grpSpPr>
                                  <wps:wsp>
                                    <wps:cNvPr id="250" name="Straight Connector 250"/>
                                    <wps:cNvCnPr/>
                                    <wps:spPr>
                                      <a:xfrm flipH="1">
                                        <a:off x="0" y="0"/>
                                        <a:ext cx="2000250" cy="9525"/>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wps:spPr>
                                      <a:xfrm flipH="1">
                                        <a:off x="0" y="152400"/>
                                        <a:ext cx="2000250" cy="9525"/>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wps:spPr>
                                      <a:xfrm flipH="1">
                                        <a:off x="0" y="304800"/>
                                        <a:ext cx="2000250" cy="9525"/>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253" name="Group 253"/>
                                  <wpg:cNvGrpSpPr/>
                                  <wpg:grpSpPr>
                                    <a:xfrm>
                                      <a:off x="2181225" y="19050"/>
                                      <a:ext cx="200025" cy="355240"/>
                                      <a:chOff x="0" y="19050"/>
                                      <a:chExt cx="228600" cy="433796"/>
                                    </a:xfrm>
                                    <a:effectLst>
                                      <a:outerShdw blurRad="50800" dist="38100" dir="2700000" algn="tl" rotWithShape="0">
                                        <a:prstClr val="black">
                                          <a:alpha val="40000"/>
                                        </a:prstClr>
                                      </a:outerShdw>
                                    </a:effectLst>
                                  </wpg:grpSpPr>
                                  <wps:wsp>
                                    <wps:cNvPr id="254" name="Rectangle 254"/>
                                    <wps:cNvSpPr/>
                                    <wps:spPr>
                                      <a:xfrm>
                                        <a:off x="0" y="19050"/>
                                        <a:ext cx="228600" cy="1766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0" y="276225"/>
                                        <a:ext cx="228600" cy="176621"/>
                                      </a:xfrm>
                                      <a:prstGeom prst="rect">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cNvPr id="294" name="Group 294"/>
                            <wpg:cNvGrpSpPr/>
                            <wpg:grpSpPr>
                              <a:xfrm>
                                <a:off x="1850571" y="0"/>
                                <a:ext cx="2570480" cy="3200400"/>
                                <a:chOff x="0" y="0"/>
                                <a:chExt cx="2570905" cy="3200400"/>
                              </a:xfrm>
                              <a:scene3d>
                                <a:camera prst="isometricOffAxis2Top"/>
                                <a:lightRig rig="threePt" dir="t"/>
                              </a:scene3d>
                            </wpg:grpSpPr>
                            <wps:wsp>
                              <wps:cNvPr id="258" name="Rectangle 258"/>
                              <wps:cNvSpPr/>
                              <wps:spPr>
                                <a:xfrm>
                                  <a:off x="0" y="0"/>
                                  <a:ext cx="2570905" cy="3200400"/>
                                </a:xfrm>
                                <a:prstGeom prst="rect">
                                  <a:avLst/>
                                </a:prstGeom>
                                <a:solidFill>
                                  <a:srgbClr val="5B9BD5">
                                    <a:alpha val="7843"/>
                                  </a:srgbClr>
                                </a:solid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Multiply 289"/>
                              <wps:cNvSpPr/>
                              <wps:spPr>
                                <a:xfrm>
                                  <a:off x="2235200" y="304800"/>
                                  <a:ext cx="236855" cy="143510"/>
                                </a:xfrm>
                                <a:prstGeom prst="mathMultiply">
                                  <a:avLst/>
                                </a:prstGeom>
                                <a:solidFill>
                                  <a:schemeClr val="tx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Multiply 291"/>
                              <wps:cNvSpPr/>
                              <wps:spPr>
                                <a:xfrm>
                                  <a:off x="2235200" y="2311400"/>
                                  <a:ext cx="236855" cy="143510"/>
                                </a:xfrm>
                                <a:prstGeom prst="mathMultiply">
                                  <a:avLst/>
                                </a:prstGeom>
                                <a:solidFill>
                                  <a:schemeClr val="tx1"/>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Multiply 293"/>
                              <wps:cNvSpPr/>
                              <wps:spPr>
                                <a:xfrm>
                                  <a:off x="2218267" y="1413933"/>
                                  <a:ext cx="236855" cy="143510"/>
                                </a:xfrm>
                                <a:prstGeom prst="mathMultiply">
                                  <a:avLst/>
                                </a:prstGeom>
                                <a:solidFill>
                                  <a:schemeClr val="tx1"/>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6" name="Straight Arrow Connector 296"/>
                            <wps:cNvCnPr/>
                            <wps:spPr>
                              <a:xfrm flipV="1">
                                <a:off x="3635829" y="1502229"/>
                                <a:ext cx="914400" cy="979079"/>
                              </a:xfrm>
                              <a:prstGeom prst="straightConnector1">
                                <a:avLst/>
                              </a:prstGeom>
                              <a:ln>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wps:spPr>
                              <a:xfrm flipV="1">
                                <a:off x="3189514" y="1817915"/>
                                <a:ext cx="849086" cy="9797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8" name="Straight Arrow Connector 298"/>
                            <wps:cNvCnPr/>
                            <wps:spPr>
                              <a:xfrm flipV="1">
                                <a:off x="2764971" y="2057400"/>
                                <a:ext cx="881743" cy="9797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9" name="Rectangle 299"/>
                            <wps:cNvSpPr/>
                            <wps:spPr>
                              <a:xfrm>
                                <a:off x="0" y="228599"/>
                                <a:ext cx="5257619" cy="32657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 name="Text Box 2"/>
                          <wps:cNvSpPr txBox="1"/>
                          <wps:spPr>
                            <a:xfrm>
                              <a:off x="581279" y="474429"/>
                              <a:ext cx="746761" cy="297180"/>
                            </a:xfrm>
                            <a:prstGeom prst="rect">
                              <a:avLst/>
                            </a:prstGeom>
                            <a:solidFill>
                              <a:schemeClr val="lt1"/>
                            </a:solidFill>
                            <a:ln w="6350">
                              <a:noFill/>
                            </a:ln>
                          </wps:spPr>
                          <wps:txbx>
                            <w:txbxContent>
                              <w:p w:rsidR="002B0F07" w:rsidRDefault="00AD664A" w:rsidP="00AD664A">
                                <w:r>
                                  <w:t xml:space="preserve">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 name="Text Box 3"/>
                        <wps:cNvSpPr txBox="1"/>
                        <wps:spPr>
                          <a:xfrm>
                            <a:off x="0" y="1184957"/>
                            <a:ext cx="705748" cy="402698"/>
                          </a:xfrm>
                          <a:prstGeom prst="rect">
                            <a:avLst/>
                          </a:prstGeom>
                          <a:noFill/>
                          <a:ln w="6350">
                            <a:noFill/>
                          </a:ln>
                        </wps:spPr>
                        <wps:txbx>
                          <w:txbxContent>
                            <w:p w:rsidR="002B0F07" w:rsidRDefault="00AD664A" w:rsidP="002B0F07">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1BF376" id="Group 5" o:spid="_x0000_s1066" style="position:absolute;left:0;text-align:left;margin-left:5.45pt;margin-top:31.5pt;width:234.5pt;height:147.55pt;z-index:-251657216;mso-width-relative:margin;mso-height-relative:margin" coordsize="35242,24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">
                <v:group id="Group 4" o:spid="_x0000_s1067" style="position:absolute;width:35242;height:24639" coordsize="35242,24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300" o:spid="_x0000_s1068" style="position:absolute;width:35242;height:24639" coordsize="52576,4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group id="Group 256" o:spid="_x0000_s1069" style="position:absolute;left:8248;top:10776;width:25709;height:32004" coordorigin="84" coordsize="25711,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11" o:spid="_x0000_s1070" style="position:absolute;left:84;width:25711;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" fillcolor="#5b9bd5" strokecolor="#243f60 [1604]" strokeweight="2.25pt">
                        <v:fill opacity="5140f"/>
                      </v:rect>
                      <v:group id="Group 212" o:spid="_x0000_s1071" style="position:absolute;left:206;top:12869;width:24752;height:4909" coordorigin="206" coordsize="24756,4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rect id="Rectangle 213" o:spid="_x0000_s1072" style="position:absolute;left:206;width:24757;height:4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" fillcolor="#dbe5f1 [660]" strokecolor="#243f60 [1604]" strokeweight="2.25pt"/>
                        <v:group id="Group 214" o:spid="_x0000_s1073" style="position:absolute;left:666;top:666;width:23813;height:3715" coordorigin=",190" coordsize="23812,3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group id="Group 215" o:spid="_x0000_s1074" style="position:absolute;top:571;width:20764;height:3334" coordsize="20002,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line id="Straight Connector 216" o:spid="_x0000_s1075" style="position:absolute;flip:x;visibility:visible;mso-wrap-style:square" from="0,0" to="200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" strokecolor="black [3213]" strokeweight="1.5pt">
                              <v:stroke dashstyle="dash"/>
                            </v:line>
                            <v:line id="Straight Connector 217" o:spid="_x0000_s1076" style="position:absolute;flip:x;visibility:visible;mso-wrap-style:square" from="0,1524" to="20002,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" strokecolor="black [3213]" strokeweight="1.5pt">
                              <v:stroke dashstyle="dash"/>
                            </v:line>
                            <v:line id="Straight Connector 218" o:spid="_x0000_s1077" style="position:absolute;flip:x;visibility:visible;mso-wrap-style:square" from="0,3048" to="20002,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" strokecolor="black [3213]" strokeweight="1.5pt">
                              <v:stroke dashstyle="dash"/>
                            </v:line>
                          </v:group>
                          <v:group id="Group 220" o:spid="_x0000_s1078" style="position:absolute;left:21812;top:190;width:2000;height:3552" coordorigin=",19050" coordsize="228600,433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rect id="Rectangle 221" o:spid="_x0000_s1079" style="position:absolute;top:19050;width:228600;height:176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" filled="f" strokecolor="black [3213]" strokeweight="2pt"/>
                            <v:rect id="Rectangle 222" o:spid="_x0000_s1080" style="position:absolute;top:276225;width:228600;height:176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" filled="f" strokecolor="black [3213]" strokeweight="2pt"/>
                          </v:group>
                        </v:group>
                      </v:group>
                      <v:group id="Group 234" o:spid="_x0000_s1081" style="position:absolute;left:84;top:22606;width:24752;height:4909" coordsize="24756,4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rect id="Rectangle 235" o:spid="_x0000_s1082" style="position:absolute;width:24756;height:4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" fillcolor="#dbe5f1 [660]" strokecolor="#243f60 [1604]" strokeweight="2.25pt"/>
                        <v:group id="Group 236" o:spid="_x0000_s1083" style="position:absolute;left:666;top:666;width:23813;height:3715" coordorigin=",190" coordsize="23812,3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group id="Group 237" o:spid="_x0000_s1084" style="position:absolute;top:571;width:20764;height:3334" coordsize="20002,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line id="Straight Connector 238" o:spid="_x0000_s1085" style="position:absolute;flip:x;visibility:visible;mso-wrap-style:square" from="0,0" to="200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" strokecolor="black [3213]" strokeweight="1.5pt">
                              <v:stroke dashstyle="dash"/>
                            </v:line>
                            <v:line id="Straight Connector 239" o:spid="_x0000_s1086" style="position:absolute;flip:x;visibility:visible;mso-wrap-style:square" from="0,1524" to="20002,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" strokecolor="black [3213]" strokeweight="1.5pt">
                              <v:stroke dashstyle="dash"/>
                            </v:line>
                            <v:line id="Straight Connector 240" o:spid="_x0000_s1087" style="position:absolute;flip:x;visibility:visible;mso-wrap-style:square" from="0,3048" to="20002,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" strokecolor="black [3213]" strokeweight="1.5pt">
                              <v:stroke dashstyle="dash"/>
                            </v:line>
                          </v:group>
                          <v:group id="Group 242" o:spid="_x0000_s1088" style="position:absolute;left:21812;top:190;width:2000;height:3552" coordorigin=",19050" coordsize="228600,433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3" o:spid="_x0000_s1089" style="position:absolute;top:19050;width:228600;height:176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" filled="f" strokecolor="black [3213]" strokeweight="2pt"/>
                            <v:rect id="Rectangle 244" o:spid="_x0000_s1090" style="position:absolute;top:276225;width:228600;height:176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" filled="f" strokecolor="black [3213]" strokeweight="2pt"/>
                          </v:group>
                        </v:group>
                      </v:group>
                      <v:group id="Group 246" o:spid="_x0000_s1091" style="position:absolute;left:169;top:2455;width:24746;height:4908" coordsize="24756,4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rect id="Rectangle 247" o:spid="_x0000_s1092" style="position:absolute;width:24756;height:4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" fillcolor="#dbe5f1 [660]" strokecolor="#243f60 [1604]" strokeweight="2.25pt"/>
                        <v:group id="Group 248" o:spid="_x0000_s1093" style="position:absolute;left:666;top:666;width:23813;height:3715" coordorigin=",190" coordsize="23812,3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group id="Group 249" o:spid="_x0000_s1094" style="position:absolute;top:571;width:20764;height:3334" coordsize="20002,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line id="Straight Connector 250" o:spid="_x0000_s1095" style="position:absolute;flip:x;visibility:visible;mso-wrap-style:square" from="0,0" to="200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" strokecolor="black [3213]" strokeweight="1.5pt">
                              <v:stroke dashstyle="dash"/>
                            </v:line>
                            <v:line id="Straight Connector 251" o:spid="_x0000_s1096" style="position:absolute;flip:x;visibility:visible;mso-wrap-style:square" from="0,1524" to="20002,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" strokecolor="black [3213]" strokeweight="1.5pt">
                              <v:stroke dashstyle="dash"/>
                            </v:line>
                            <v:line id="Straight Connector 252" o:spid="_x0000_s1097" style="position:absolute;flip:x;visibility:visible;mso-wrap-style:square" from="0,3048" to="20002,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" strokecolor="black [3213]" strokeweight="1.5pt">
                              <v:stroke dashstyle="dash"/>
                            </v:line>
                          </v:group>
                          <v:group id="Group 253" o:spid="_x0000_s1098" style="position:absolute;left:21812;top:190;width:2000;height:3552" coordorigin=",19050" coordsize="228600,433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ect id="Rectangle 254" o:spid="_x0000_s1099" style="position:absolute;top:19050;width:228600;height:176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" filled="f" strokecolor="black [3213]" strokeweight="2pt"/>
                            <v:rect id="Rectangle 255" o:spid="_x0000_s1100" style="position:absolute;top:276225;width:228600;height:176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" filled="f" strokecolor="black [3213]" strokeweight="2pt"/>
                          </v:group>
                        </v:group>
                      </v:group>
                    </v:group>
                    <v:group id="Group 294" o:spid="_x0000_s1101" style="position:absolute;left:18505;width:25705;height:32004" coordsize="25709,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rect id="Rectangle 258" o:spid="_x0000_s1102" style="position:absolute;width:25709;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" fillcolor="#5b9bd5" strokecolor="#243f60 [1604]" strokeweight="4.5pt">
                        <v:fill opacity="5140f"/>
                      </v:rect>
                      <v:shape id="Multiply 289" o:spid="_x0000_s1103" style="position:absolute;left:22352;top:3048;width:2368;height:1435;visibility:visible;mso-wrap-style:square;v-text-anchor:middle" coordsize="23685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" path="m48141,48902l65632,20033r52796,31989l171223,20033r17491,28869l150996,71755r37718,22853l171223,123477,118428,91488,65632,123477,48141,94608,85859,71755,48141,48902xe" fillcolor="black [3213]" strokecolor="#243f60 [1604]" strokeweight="1pt">
                        <v:path arrowok="t" o:connecttype="custom" o:connectlocs="48141,48902;65632,20033;118428,52022;171223,20033;188714,48902;150996,71755;188714,94608;171223,123477;118428,91488;65632,123477;48141,94608;85859,71755;48141,48902" o:connectangles="0,0,0,0,0,0,0,0,0,0,0,0,0"/>
                      </v:shape>
                      <v:shape id="Multiply 291" o:spid="_x0000_s1104" style="position:absolute;left:22352;top:23114;width:2368;height:1435;visibility:visible;mso-wrap-style:square;v-text-anchor:middle" coordsize="23685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" path="m48141,48902l65632,20033r52796,31989l171223,20033r17491,28869l150996,71755r37718,22853l171223,123477,118428,91488,65632,123477,48141,94608,85859,71755,48141,48902xe" fillcolor="black [3213]" strokecolor="#243f60 [1604]" strokeweight="1.5pt">
                        <v:path arrowok="t" o:connecttype="custom" o:connectlocs="48141,48902;65632,20033;118428,52022;171223,20033;188714,48902;150996,71755;188714,94608;171223,123477;118428,91488;65632,123477;48141,94608;85859,71755;48141,48902" o:connectangles="0,0,0,0,0,0,0,0,0,0,0,0,0"/>
                      </v:shape>
                      <v:shape id="Multiply 293" o:spid="_x0000_s1105" style="position:absolute;left:22182;top:14139;width:2369;height:1435;visibility:visible;mso-wrap-style:square;v-text-anchor:middle" coordsize="23685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" path="m48141,48902l65632,20033r52796,31989l171223,20033r17491,28869l150996,71755r37718,22853l171223,123477,118428,91488,65632,123477,48141,94608,85859,71755,48141,48902xe" fillcolor="black [3213]" strokecolor="#243f60 [1604]" strokeweight="1.5pt">
                        <v:path arrowok="t" o:connecttype="custom" o:connectlocs="48141,48902;65632,20033;118428,52022;171223,20033;188714,48902;150996,71755;188714,94608;171223,123477;118428,91488;65632,123477;48141,94608;85859,71755;48141,48902" o:connectangles="0,0,0,0,0,0,0,0,0,0,0,0,0"/>
                      </v:shape>
                    </v:group>
                    <v:shapetype id="_x0000_t32" coordsize="21600,21600" o:spt="32" o:oned="t" path="m,l21600,21600e" filled="f">
                      <v:path arrowok="t" fillok="f" o:connecttype="none"/>
                      <o:lock v:ext="edit" shapetype="t"/>
                    </v:shapetype>
                    <v:shape id="Straight Arrow Connector 296" o:spid="_x0000_s1106" type="#_x0000_t32" style="position:absolute;left:36358;top:15022;width:9144;height:97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" strokecolor="black [3213]">
                      <v:stroke dashstyle="1 1" endarrow="block"/>
                    </v:shape>
                    <v:shape id="Straight Arrow Connector 297" o:spid="_x0000_s1107" type="#_x0000_t32" style="position:absolute;left:31895;top:18179;width:8491;height:97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" strokecolor="black [3213]">
                      <v:stroke endarrow="block"/>
                    </v:shape>
                    <v:shape id="Straight Arrow Connector 298" o:spid="_x0000_s1108" type="#_x0000_t32" style="position:absolute;left:27649;top:20574;width:8818;height:97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" strokecolor="black [3213]">
                      <v:stroke endarrow="block"/>
                    </v:shape>
                    <v:rect id="Rectangle 299" o:spid="_x0000_s1109" style="position:absolute;top:2285;width:52576;height:32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" filled="f" strokecolor="#243f60 [1604]" strokeweight="2pt"/>
                  </v:group>
                  <v:shape id="Text Box 2" o:spid="_x0000_s1110" type="#_x0000_t202" style="position:absolute;left:5812;top:4744;width:746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rsidR="002B0F07" w:rsidRDefault="00AD664A" w:rsidP="00AD664A">
                          <w:r>
                            <w:t xml:space="preserve">   (C)</w:t>
                          </w:r>
                        </w:p>
                      </w:txbxContent>
                    </v:textbox>
                  </v:shape>
                </v:group>
                <v:shape id="Text Box 3" o:spid="_x0000_s1111" type="#_x0000_t202" style="position:absolute;top:11849;width:7057;height:4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2B0F07" w:rsidRDefault="00AD664A" w:rsidP="002B0F07">
                        <w:r>
                          <w:t>(A)</w:t>
                        </w:r>
                      </w:p>
                    </w:txbxContent>
                  </v:textbox>
                </v:shape>
                <w10:wrap type="topAndBottom"/>
              </v:group>
            </w:pict>
          </mc:Fallback>
        </mc:AlternateContent>
      </w:r>
      <w:r w:rsidR="002B0F07" w:rsidRPr="00883994">
        <w:rPr>
          <w:rFonts w:asciiTheme="majorBidi" w:hAnsiTheme="majorBidi" w:cstheme="majorBidi"/>
          <w:color w:val="000000" w:themeColor="text1"/>
        </w:rPr>
        <w:t>Figure (2) a subtraction bitmap operation, by applying Matrix Subtraction.</w:t>
      </w:r>
      <w:r w:rsidR="002B0F07" w:rsidRPr="00A25E1E">
        <w:rPr>
          <w:rFonts w:asciiTheme="majorBidi" w:hAnsiTheme="majorBidi"/>
          <w:color w:val="000000" w:themeColor="text1"/>
          <w:sz w:val="24"/>
          <w:szCs w:val="24"/>
        </w:rPr>
        <w:t xml:space="preserve"> </w:t>
      </w:r>
    </w:p>
    <w:p w:rsidR="002B0F07" w:rsidRPr="00883994" w:rsidRDefault="00A127B2"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 xml:space="preserve">    </w:t>
      </w:r>
    </w:p>
    <w:p w:rsidR="00883994" w:rsidRDefault="00883994"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 xml:space="preserve">Figure (3) Two layers </w:t>
      </w:r>
    </w:p>
    <w:p w:rsidR="00883994" w:rsidRDefault="00883994" w:rsidP="00413412">
      <w:pPr>
        <w:pStyle w:val="BodyTextIndent"/>
        <w:spacing w:line="480" w:lineRule="auto"/>
        <w:rPr>
          <w:rFonts w:asciiTheme="majorBidi" w:hAnsiTheme="majorBidi" w:cstheme="majorBidi"/>
          <w:color w:val="000000" w:themeColor="text1"/>
        </w:rPr>
      </w:pPr>
    </w:p>
    <w:p w:rsidR="00883994" w:rsidRDefault="002B0F07"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 xml:space="preserve">Stage four: Creating Cut-Out Images from the Subtraction </w:t>
      </w:r>
      <w:r w:rsidR="00883994">
        <w:rPr>
          <w:rFonts w:asciiTheme="majorBidi" w:hAnsiTheme="majorBidi" w:cstheme="majorBidi"/>
          <w:color w:val="000000" w:themeColor="text1"/>
        </w:rPr>
        <w:t xml:space="preserve">  </w:t>
      </w:r>
    </w:p>
    <w:p w:rsidR="002B0F07" w:rsidRDefault="002B0F07"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Bitmap</w:t>
      </w:r>
      <w:r w:rsidR="00883994">
        <w:rPr>
          <w:rFonts w:asciiTheme="majorBidi" w:hAnsiTheme="majorBidi" w:cstheme="majorBidi"/>
          <w:color w:val="000000" w:themeColor="text1"/>
        </w:rPr>
        <w:t>.</w:t>
      </w:r>
    </w:p>
    <w:p w:rsidR="00883994" w:rsidRPr="00883994" w:rsidRDefault="00883994" w:rsidP="00413412">
      <w:pPr>
        <w:pStyle w:val="BodyTextIndent"/>
        <w:spacing w:line="480" w:lineRule="auto"/>
        <w:rPr>
          <w:rFonts w:asciiTheme="majorBidi" w:hAnsiTheme="majorBidi" w:cstheme="majorBidi"/>
          <w:color w:val="000000" w:themeColor="text1"/>
        </w:rPr>
      </w:pPr>
    </w:p>
    <w:p w:rsidR="00244121" w:rsidRDefault="00244121"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 xml:space="preserve">From the result of stage two (computed the subtraction bitmap), the page would conceptually look like as though it erased what was produced. Therefore, the System leaves only what the user has written, as seen in figure (3) above.  </w:t>
      </w:r>
    </w:p>
    <w:p w:rsidR="00883994" w:rsidRPr="00883994" w:rsidRDefault="00883994" w:rsidP="00413412">
      <w:pPr>
        <w:pStyle w:val="BodyTextIndent"/>
        <w:spacing w:line="480" w:lineRule="auto"/>
        <w:rPr>
          <w:rFonts w:asciiTheme="majorBidi" w:hAnsiTheme="majorBidi" w:cstheme="majorBidi"/>
          <w:color w:val="000000" w:themeColor="text1"/>
        </w:rPr>
      </w:pPr>
    </w:p>
    <w:p w:rsidR="00A241A3" w:rsidRDefault="00A241A3"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lastRenderedPageBreak/>
        <w:t xml:space="preserve">This stage will go through each question to create Cut-out Images from the Subtraction Bitmap (CISB).  These CISB’s are the answers that the applicant provided in the HCAS.  There are three methods the applicant can answer: 1) Multiple Choice; 2) Hand Writing; 3) Writing in Unexpected Locations. </w:t>
      </w:r>
    </w:p>
    <w:p w:rsidR="00883994" w:rsidRPr="00883994" w:rsidRDefault="00883994" w:rsidP="00413412">
      <w:pPr>
        <w:pStyle w:val="BodyTextIndent"/>
        <w:spacing w:line="480" w:lineRule="auto"/>
        <w:rPr>
          <w:rFonts w:asciiTheme="majorBidi" w:hAnsiTheme="majorBidi" w:cstheme="majorBidi"/>
          <w:color w:val="000000" w:themeColor="text1"/>
        </w:rPr>
      </w:pPr>
    </w:p>
    <w:p w:rsidR="002B0F07" w:rsidRDefault="00AD664A" w:rsidP="00413412">
      <w:pPr>
        <w:pStyle w:val="BodyTextIndent"/>
        <w:numPr>
          <w:ilvl w:val="0"/>
          <w:numId w:val="5"/>
        </w:numPr>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Multiple C</w:t>
      </w:r>
      <w:r w:rsidR="002B0F07" w:rsidRPr="00883994">
        <w:rPr>
          <w:rFonts w:asciiTheme="majorBidi" w:hAnsiTheme="majorBidi" w:cstheme="majorBidi"/>
          <w:color w:val="000000" w:themeColor="text1"/>
        </w:rPr>
        <w:t xml:space="preserve">hoice: </w:t>
      </w:r>
    </w:p>
    <w:p w:rsidR="00883994" w:rsidRPr="00883994" w:rsidRDefault="00883994" w:rsidP="00413412">
      <w:pPr>
        <w:pStyle w:val="BodyTextIndent"/>
        <w:spacing w:line="480" w:lineRule="auto"/>
        <w:rPr>
          <w:rFonts w:asciiTheme="majorBidi" w:hAnsiTheme="majorBidi" w:cstheme="majorBidi"/>
          <w:color w:val="000000" w:themeColor="text1"/>
        </w:rPr>
      </w:pPr>
    </w:p>
    <w:p w:rsidR="00547A85" w:rsidRPr="00883994" w:rsidRDefault="002B0F07"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 xml:space="preserve"> This st</w:t>
      </w:r>
      <w:r w:rsidR="00A424A3" w:rsidRPr="00883994">
        <w:rPr>
          <w:rFonts w:asciiTheme="majorBidi" w:hAnsiTheme="majorBidi" w:cstheme="majorBidi"/>
          <w:color w:val="000000" w:themeColor="text1"/>
        </w:rPr>
        <w:t>age will retrieve from the meta</w:t>
      </w:r>
      <w:r w:rsidRPr="00883994">
        <w:rPr>
          <w:rFonts w:asciiTheme="majorBidi" w:hAnsiTheme="majorBidi" w:cstheme="majorBidi"/>
          <w:color w:val="000000" w:themeColor="text1"/>
        </w:rPr>
        <w:t>data the</w:t>
      </w:r>
      <w:r w:rsidR="00060C8C" w:rsidRPr="00883994">
        <w:rPr>
          <w:rFonts w:asciiTheme="majorBidi" w:hAnsiTheme="majorBidi" w:cstheme="majorBidi"/>
          <w:color w:val="000000" w:themeColor="text1"/>
        </w:rPr>
        <w:t xml:space="preserve"> number</w:t>
      </w:r>
      <w:r w:rsidR="00DC55F7" w:rsidRPr="00883994">
        <w:rPr>
          <w:rFonts w:asciiTheme="majorBidi" w:hAnsiTheme="majorBidi" w:cstheme="majorBidi"/>
          <w:color w:val="000000" w:themeColor="text1"/>
        </w:rPr>
        <w:t>s</w:t>
      </w:r>
      <w:r w:rsidR="00060C8C" w:rsidRPr="00883994">
        <w:rPr>
          <w:rFonts w:asciiTheme="majorBidi" w:hAnsiTheme="majorBidi" w:cstheme="majorBidi"/>
          <w:color w:val="000000" w:themeColor="text1"/>
        </w:rPr>
        <w:t xml:space="preserve"> of ACB</w:t>
      </w:r>
      <w:r w:rsidR="00A424A3" w:rsidRPr="00883994">
        <w:rPr>
          <w:rFonts w:asciiTheme="majorBidi" w:hAnsiTheme="majorBidi" w:cstheme="majorBidi"/>
          <w:color w:val="000000" w:themeColor="text1"/>
        </w:rPr>
        <w:t xml:space="preserve"> </w:t>
      </w:r>
      <w:r w:rsidRPr="00883994">
        <w:rPr>
          <w:rFonts w:asciiTheme="majorBidi" w:hAnsiTheme="majorBidi" w:cstheme="majorBidi"/>
          <w:color w:val="000000" w:themeColor="text1"/>
        </w:rPr>
        <w:t xml:space="preserve">and </w:t>
      </w:r>
      <w:r w:rsidR="00A424A3" w:rsidRPr="00883994">
        <w:rPr>
          <w:rFonts w:asciiTheme="majorBidi" w:hAnsiTheme="majorBidi" w:cstheme="majorBidi"/>
          <w:color w:val="000000" w:themeColor="text1"/>
        </w:rPr>
        <w:t>their</w:t>
      </w:r>
      <w:r w:rsidRPr="00883994">
        <w:rPr>
          <w:rFonts w:asciiTheme="majorBidi" w:hAnsiTheme="majorBidi" w:cstheme="majorBidi"/>
          <w:color w:val="000000" w:themeColor="text1"/>
        </w:rPr>
        <w:t xml:space="preserve"> location</w:t>
      </w:r>
      <w:r w:rsidR="00A424A3" w:rsidRPr="00883994">
        <w:rPr>
          <w:rFonts w:asciiTheme="majorBidi" w:hAnsiTheme="majorBidi" w:cstheme="majorBidi"/>
          <w:color w:val="000000" w:themeColor="text1"/>
        </w:rPr>
        <w:t>s</w:t>
      </w:r>
      <w:r w:rsidRPr="00883994">
        <w:rPr>
          <w:rFonts w:asciiTheme="majorBidi" w:hAnsiTheme="majorBidi" w:cstheme="majorBidi"/>
          <w:color w:val="000000" w:themeColor="text1"/>
        </w:rPr>
        <w:t xml:space="preserve"> and dimensions. Then it will create ᶇ number of images for ᶇ number of ACB. The created images are copies from the subtraction bitmap</w:t>
      </w:r>
      <w:r w:rsidR="00DC55F7" w:rsidRPr="00883994">
        <w:rPr>
          <w:rFonts w:asciiTheme="majorBidi" w:hAnsiTheme="majorBidi" w:cstheme="majorBidi"/>
          <w:color w:val="000000" w:themeColor="text1"/>
        </w:rPr>
        <w:t>. I</w:t>
      </w:r>
      <w:r w:rsidRPr="00883994">
        <w:rPr>
          <w:rFonts w:asciiTheme="majorBidi" w:hAnsiTheme="majorBidi" w:cstheme="majorBidi"/>
          <w:color w:val="000000" w:themeColor="text1"/>
        </w:rPr>
        <w:t>n addition</w:t>
      </w:r>
      <w:r w:rsidR="00DC55F7" w:rsidRPr="00883994">
        <w:rPr>
          <w:rFonts w:asciiTheme="majorBidi" w:hAnsiTheme="majorBidi" w:cstheme="majorBidi"/>
          <w:color w:val="000000" w:themeColor="text1"/>
        </w:rPr>
        <w:t>,</w:t>
      </w:r>
      <w:r w:rsidRPr="00883994">
        <w:rPr>
          <w:rFonts w:asciiTheme="majorBidi" w:hAnsiTheme="majorBidi" w:cstheme="majorBidi"/>
          <w:color w:val="000000" w:themeColor="text1"/>
        </w:rPr>
        <w:t xml:space="preserve"> the size of</w:t>
      </w:r>
      <w:r w:rsidR="00DC55F7" w:rsidRPr="00883994">
        <w:rPr>
          <w:rFonts w:asciiTheme="majorBidi" w:hAnsiTheme="majorBidi" w:cstheme="majorBidi"/>
          <w:color w:val="000000" w:themeColor="text1"/>
        </w:rPr>
        <w:t xml:space="preserve"> the newly created images are</w:t>
      </w:r>
      <w:r w:rsidRPr="00883994">
        <w:rPr>
          <w:rFonts w:asciiTheme="majorBidi" w:hAnsiTheme="majorBidi" w:cstheme="majorBidi"/>
          <w:color w:val="000000" w:themeColor="text1"/>
        </w:rPr>
        <w:t xml:space="preserve"> the same dimensions as the ACB.  </w:t>
      </w:r>
    </w:p>
    <w:p w:rsidR="00547A85" w:rsidRPr="00883994" w:rsidRDefault="00547A85" w:rsidP="00413412">
      <w:pPr>
        <w:pStyle w:val="BodyTextIndent"/>
        <w:spacing w:line="480" w:lineRule="auto"/>
        <w:rPr>
          <w:rFonts w:asciiTheme="majorBidi" w:hAnsiTheme="majorBidi" w:cstheme="majorBidi"/>
          <w:color w:val="000000" w:themeColor="text1"/>
        </w:rPr>
      </w:pPr>
    </w:p>
    <w:p w:rsidR="002B0F07" w:rsidRDefault="00AD664A" w:rsidP="00413412">
      <w:pPr>
        <w:pStyle w:val="BodyTextIndent"/>
        <w:numPr>
          <w:ilvl w:val="0"/>
          <w:numId w:val="5"/>
        </w:numPr>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Hand W</w:t>
      </w:r>
      <w:r w:rsidR="002B0F07" w:rsidRPr="00883994">
        <w:rPr>
          <w:rFonts w:asciiTheme="majorBidi" w:hAnsiTheme="majorBidi" w:cstheme="majorBidi"/>
          <w:color w:val="000000" w:themeColor="text1"/>
        </w:rPr>
        <w:t>riting:</w:t>
      </w:r>
    </w:p>
    <w:p w:rsidR="00883994" w:rsidRPr="00883994" w:rsidRDefault="00883994" w:rsidP="00413412">
      <w:pPr>
        <w:pStyle w:val="BodyTextIndent"/>
        <w:spacing w:line="480" w:lineRule="auto"/>
        <w:ind w:left="720" w:firstLine="0"/>
        <w:rPr>
          <w:rFonts w:asciiTheme="majorBidi" w:hAnsiTheme="majorBidi" w:cstheme="majorBidi"/>
          <w:color w:val="000000" w:themeColor="text1"/>
        </w:rPr>
      </w:pPr>
    </w:p>
    <w:p w:rsidR="002B0F07" w:rsidRDefault="002B0F07"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 xml:space="preserve">This stage will retrieve from the metadata the location and dimension of the text box where the user is expected to write in.  Hence, creating a new image which is a copy from the subtraction bitmap of the same dimension.  </w:t>
      </w:r>
    </w:p>
    <w:p w:rsidR="00883994" w:rsidRPr="00883994" w:rsidRDefault="00883994" w:rsidP="00413412">
      <w:pPr>
        <w:pStyle w:val="BodyTextIndent"/>
        <w:spacing w:line="480" w:lineRule="auto"/>
        <w:rPr>
          <w:rFonts w:asciiTheme="majorBidi" w:hAnsiTheme="majorBidi" w:cstheme="majorBidi"/>
          <w:color w:val="000000" w:themeColor="text1"/>
        </w:rPr>
      </w:pPr>
    </w:p>
    <w:p w:rsidR="00883994" w:rsidRDefault="00AD664A" w:rsidP="00413412">
      <w:pPr>
        <w:pStyle w:val="BodyTextIndent"/>
        <w:numPr>
          <w:ilvl w:val="0"/>
          <w:numId w:val="5"/>
        </w:numPr>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Writings in Unexpected L</w:t>
      </w:r>
      <w:r w:rsidR="002B0F07" w:rsidRPr="00883994">
        <w:rPr>
          <w:rFonts w:asciiTheme="majorBidi" w:hAnsiTheme="majorBidi" w:cstheme="majorBidi"/>
          <w:color w:val="000000" w:themeColor="text1"/>
        </w:rPr>
        <w:t xml:space="preserve">ocations. </w:t>
      </w:r>
    </w:p>
    <w:p w:rsidR="00883994" w:rsidRPr="00883994" w:rsidRDefault="00883994" w:rsidP="00413412">
      <w:pPr>
        <w:pStyle w:val="BodyTextIndent"/>
        <w:spacing w:line="480" w:lineRule="auto"/>
        <w:ind w:left="360" w:firstLine="0"/>
        <w:rPr>
          <w:rFonts w:asciiTheme="majorBidi" w:hAnsiTheme="majorBidi" w:cstheme="majorBidi"/>
          <w:color w:val="000000" w:themeColor="text1"/>
        </w:rPr>
      </w:pPr>
    </w:p>
    <w:p w:rsidR="002B0F07" w:rsidRDefault="002B0F07"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 xml:space="preserve">Another kind of erasing </w:t>
      </w:r>
      <w:r w:rsidR="00DC55F7" w:rsidRPr="00883994">
        <w:rPr>
          <w:rFonts w:asciiTheme="majorBidi" w:hAnsiTheme="majorBidi" w:cstheme="majorBidi"/>
          <w:color w:val="000000" w:themeColor="text1"/>
        </w:rPr>
        <w:t>occurs</w:t>
      </w:r>
      <w:r w:rsidR="00A87510" w:rsidRPr="00883994">
        <w:rPr>
          <w:rFonts w:asciiTheme="majorBidi" w:hAnsiTheme="majorBidi" w:cstheme="majorBidi"/>
          <w:color w:val="000000" w:themeColor="text1"/>
        </w:rPr>
        <w:t xml:space="preserve"> due to cut-</w:t>
      </w:r>
      <w:r w:rsidR="00244121" w:rsidRPr="00883994">
        <w:rPr>
          <w:rFonts w:asciiTheme="majorBidi" w:hAnsiTheme="majorBidi" w:cstheme="majorBidi"/>
          <w:color w:val="000000" w:themeColor="text1"/>
        </w:rPr>
        <w:t xml:space="preserve">outs, is </w:t>
      </w:r>
      <w:r w:rsidR="00A87510" w:rsidRPr="00883994">
        <w:rPr>
          <w:rFonts w:asciiTheme="majorBidi" w:hAnsiTheme="majorBidi" w:cstheme="majorBidi"/>
          <w:color w:val="000000" w:themeColor="text1"/>
        </w:rPr>
        <w:t>writing in unexpected locations</w:t>
      </w:r>
      <w:r w:rsidRPr="00883994">
        <w:rPr>
          <w:rFonts w:asciiTheme="majorBidi" w:hAnsiTheme="majorBidi" w:cstheme="majorBidi"/>
          <w:color w:val="000000" w:themeColor="text1"/>
        </w:rPr>
        <w:t xml:space="preserve">.  The system can </w:t>
      </w:r>
      <w:r w:rsidR="00A87510" w:rsidRPr="00883994">
        <w:rPr>
          <w:rFonts w:asciiTheme="majorBidi" w:hAnsiTheme="majorBidi" w:cstheme="majorBidi"/>
          <w:color w:val="000000" w:themeColor="text1"/>
        </w:rPr>
        <w:t>identify different regions on the sheet.</w:t>
      </w:r>
      <w:r w:rsidRPr="00883994">
        <w:rPr>
          <w:rFonts w:asciiTheme="majorBidi" w:hAnsiTheme="majorBidi" w:cstheme="majorBidi"/>
          <w:color w:val="000000" w:themeColor="text1"/>
        </w:rPr>
        <w:t xml:space="preserve"> </w:t>
      </w:r>
      <w:r w:rsidR="00A87510" w:rsidRPr="00883994">
        <w:rPr>
          <w:rFonts w:asciiTheme="majorBidi" w:hAnsiTheme="majorBidi" w:cstheme="majorBidi"/>
          <w:color w:val="000000" w:themeColor="text1"/>
        </w:rPr>
        <w:t>F</w:t>
      </w:r>
      <w:r w:rsidRPr="00883994">
        <w:rPr>
          <w:rFonts w:asciiTheme="majorBidi" w:hAnsiTheme="majorBidi" w:cstheme="majorBidi"/>
          <w:color w:val="000000" w:themeColor="text1"/>
        </w:rPr>
        <w:t xml:space="preserve">or </w:t>
      </w:r>
      <w:r w:rsidR="00A87510" w:rsidRPr="00883994">
        <w:rPr>
          <w:rFonts w:asciiTheme="majorBidi" w:hAnsiTheme="majorBidi" w:cstheme="majorBidi"/>
          <w:color w:val="000000" w:themeColor="text1"/>
        </w:rPr>
        <w:t>example, if the writing</w:t>
      </w:r>
      <w:r w:rsidRPr="00883994">
        <w:rPr>
          <w:rFonts w:asciiTheme="majorBidi" w:hAnsiTheme="majorBidi" w:cstheme="majorBidi"/>
          <w:color w:val="000000" w:themeColor="text1"/>
        </w:rPr>
        <w:t xml:space="preserve"> </w:t>
      </w:r>
      <w:r w:rsidR="00A87510" w:rsidRPr="00883994">
        <w:rPr>
          <w:rFonts w:asciiTheme="majorBidi" w:hAnsiTheme="majorBidi" w:cstheme="majorBidi"/>
          <w:color w:val="000000" w:themeColor="text1"/>
        </w:rPr>
        <w:t>is</w:t>
      </w:r>
      <w:r w:rsidRPr="00883994">
        <w:rPr>
          <w:rFonts w:asciiTheme="majorBidi" w:hAnsiTheme="majorBidi" w:cstheme="majorBidi"/>
          <w:color w:val="000000" w:themeColor="text1"/>
        </w:rPr>
        <w:t xml:space="preserve"> on </w:t>
      </w:r>
      <w:r w:rsidR="00A87510" w:rsidRPr="00883994">
        <w:rPr>
          <w:rFonts w:asciiTheme="majorBidi" w:hAnsiTheme="majorBidi" w:cstheme="majorBidi"/>
          <w:color w:val="000000" w:themeColor="text1"/>
        </w:rPr>
        <w:t>page margins</w:t>
      </w:r>
      <w:r w:rsidRPr="00883994">
        <w:rPr>
          <w:rFonts w:asciiTheme="majorBidi" w:hAnsiTheme="majorBidi" w:cstheme="majorBidi"/>
          <w:color w:val="000000" w:themeColor="text1"/>
        </w:rPr>
        <w:t xml:space="preserve"> or on the regions of one of the questions.   Hence, the system can associate the unexpected writing to a certain question or to a section of the study at a broader level.   </w:t>
      </w:r>
      <w:r w:rsidR="00696FDA">
        <w:rPr>
          <w:rFonts w:asciiTheme="majorBidi" w:hAnsiTheme="majorBidi" w:cstheme="majorBidi"/>
          <w:color w:val="000000" w:themeColor="text1"/>
        </w:rPr>
        <w:t xml:space="preserve">( </w:t>
      </w:r>
      <w:r w:rsidR="00696FDA" w:rsidRPr="00701740">
        <w:rPr>
          <w:color w:val="000000"/>
        </w:rPr>
        <w:t>Plamondon,</w:t>
      </w:r>
      <w:r w:rsidR="00696FDA">
        <w:rPr>
          <w:color w:val="000000"/>
        </w:rPr>
        <w:t xml:space="preserve"> </w:t>
      </w:r>
      <w:r w:rsidR="00696FDA" w:rsidRPr="00701740">
        <w:rPr>
          <w:color w:val="000000"/>
        </w:rPr>
        <w:t>R. ; Srihari, S. N</w:t>
      </w:r>
      <w:r w:rsidR="00696FDA">
        <w:rPr>
          <w:color w:val="000000"/>
        </w:rPr>
        <w:t>,2002)</w:t>
      </w:r>
      <w:r w:rsidR="00696FDA" w:rsidRPr="00701740">
        <w:rPr>
          <w:color w:val="000000"/>
        </w:rPr>
        <w:t>.</w:t>
      </w:r>
      <w:r w:rsidRPr="00883994">
        <w:rPr>
          <w:rFonts w:asciiTheme="majorBidi" w:hAnsiTheme="majorBidi" w:cstheme="majorBidi"/>
          <w:color w:val="000000" w:themeColor="text1"/>
        </w:rPr>
        <w:t xml:space="preserve"> </w:t>
      </w:r>
    </w:p>
    <w:p w:rsidR="00883994" w:rsidRPr="00883994" w:rsidRDefault="00883994" w:rsidP="00413412">
      <w:pPr>
        <w:pStyle w:val="BodyTextIndent"/>
        <w:spacing w:line="480" w:lineRule="auto"/>
        <w:rPr>
          <w:rFonts w:asciiTheme="majorBidi" w:hAnsiTheme="majorBidi" w:cstheme="majorBidi"/>
          <w:color w:val="000000" w:themeColor="text1"/>
        </w:rPr>
      </w:pPr>
    </w:p>
    <w:p w:rsidR="002B0F07" w:rsidRDefault="002B0F07"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 xml:space="preserve">Stage </w:t>
      </w:r>
      <w:r w:rsidR="007638BD" w:rsidRPr="00883994">
        <w:rPr>
          <w:rFonts w:asciiTheme="majorBidi" w:hAnsiTheme="majorBidi" w:cstheme="majorBidi"/>
          <w:color w:val="000000" w:themeColor="text1"/>
        </w:rPr>
        <w:t>F</w:t>
      </w:r>
      <w:r w:rsidRPr="00883994">
        <w:rPr>
          <w:rFonts w:asciiTheme="majorBidi" w:hAnsiTheme="majorBidi" w:cstheme="majorBidi"/>
          <w:color w:val="000000" w:themeColor="text1"/>
        </w:rPr>
        <w:t xml:space="preserve">ive: </w:t>
      </w:r>
      <w:r w:rsidR="00AD664A" w:rsidRPr="00883994">
        <w:rPr>
          <w:rFonts w:asciiTheme="majorBidi" w:hAnsiTheme="majorBidi" w:cstheme="majorBidi"/>
          <w:color w:val="000000" w:themeColor="text1"/>
        </w:rPr>
        <w:t xml:space="preserve"> Conversion to Vector G</w:t>
      </w:r>
      <w:r w:rsidRPr="00883994">
        <w:rPr>
          <w:rFonts w:asciiTheme="majorBidi" w:hAnsiTheme="majorBidi" w:cstheme="majorBidi"/>
          <w:color w:val="000000" w:themeColor="text1"/>
        </w:rPr>
        <w:t>raphics</w:t>
      </w:r>
    </w:p>
    <w:p w:rsidR="00883994" w:rsidRPr="00883994" w:rsidRDefault="00883994" w:rsidP="00413412">
      <w:pPr>
        <w:pStyle w:val="BodyTextIndent"/>
        <w:spacing w:line="480" w:lineRule="auto"/>
        <w:rPr>
          <w:rFonts w:asciiTheme="majorBidi" w:hAnsiTheme="majorBidi" w:cstheme="majorBidi"/>
          <w:color w:val="000000" w:themeColor="text1"/>
        </w:rPr>
      </w:pPr>
    </w:p>
    <w:p w:rsidR="00842F68" w:rsidRDefault="002B0F07"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In general, the different strategies</w:t>
      </w:r>
      <w:r w:rsidR="00E22EB3" w:rsidRPr="00883994">
        <w:rPr>
          <w:rFonts w:asciiTheme="majorBidi" w:hAnsiTheme="majorBidi" w:cstheme="majorBidi"/>
          <w:color w:val="000000" w:themeColor="text1"/>
        </w:rPr>
        <w:t xml:space="preserve"> in the system</w:t>
      </w:r>
      <w:r w:rsidRPr="00883994">
        <w:rPr>
          <w:rFonts w:asciiTheme="majorBidi" w:hAnsiTheme="majorBidi" w:cstheme="majorBidi"/>
          <w:color w:val="000000" w:themeColor="text1"/>
        </w:rPr>
        <w:t xml:space="preserve"> rely on </w:t>
      </w:r>
      <w:r w:rsidR="00E22EB3" w:rsidRPr="00883994">
        <w:rPr>
          <w:rFonts w:asciiTheme="majorBidi" w:hAnsiTheme="majorBidi" w:cstheme="majorBidi"/>
          <w:color w:val="000000" w:themeColor="text1"/>
        </w:rPr>
        <w:t xml:space="preserve">the </w:t>
      </w:r>
      <w:r w:rsidRPr="00883994">
        <w:rPr>
          <w:rFonts w:asciiTheme="majorBidi" w:hAnsiTheme="majorBidi" w:cstheme="majorBidi"/>
          <w:color w:val="000000" w:themeColor="text1"/>
        </w:rPr>
        <w:t>preparation of the cut-out</w:t>
      </w:r>
      <w:r w:rsidR="00E22EB3" w:rsidRPr="00883994">
        <w:rPr>
          <w:rFonts w:asciiTheme="majorBidi" w:hAnsiTheme="majorBidi" w:cstheme="majorBidi"/>
          <w:color w:val="000000" w:themeColor="text1"/>
        </w:rPr>
        <w:t>.</w:t>
      </w:r>
      <w:r w:rsidRPr="00883994">
        <w:rPr>
          <w:rFonts w:asciiTheme="majorBidi" w:hAnsiTheme="majorBidi" w:cstheme="majorBidi"/>
          <w:color w:val="000000" w:themeColor="text1"/>
        </w:rPr>
        <w:t xml:space="preserve"> </w:t>
      </w:r>
      <w:r w:rsidR="00E22EB3" w:rsidRPr="00883994">
        <w:rPr>
          <w:rFonts w:asciiTheme="majorBidi" w:hAnsiTheme="majorBidi" w:cstheme="majorBidi"/>
          <w:color w:val="000000" w:themeColor="text1"/>
        </w:rPr>
        <w:t xml:space="preserve"> P</w:t>
      </w:r>
      <w:r w:rsidRPr="00883994">
        <w:rPr>
          <w:rFonts w:asciiTheme="majorBidi" w:hAnsiTheme="majorBidi" w:cstheme="majorBidi"/>
          <w:color w:val="000000" w:themeColor="text1"/>
        </w:rPr>
        <w:t>art of the preparation is to convert the raster image into a vector-graphics representation. Basically the conversion reduces the pixel data into more recognizable data and higher leveled information</w:t>
      </w:r>
      <w:r w:rsidR="00E22EB3" w:rsidRPr="00883994">
        <w:rPr>
          <w:rFonts w:asciiTheme="majorBidi" w:hAnsiTheme="majorBidi" w:cstheme="majorBidi"/>
          <w:color w:val="000000" w:themeColor="text1"/>
        </w:rPr>
        <w:t>.  For example</w:t>
      </w:r>
      <w:r w:rsidRPr="00883994">
        <w:rPr>
          <w:rFonts w:asciiTheme="majorBidi" w:hAnsiTheme="majorBidi" w:cstheme="majorBidi"/>
          <w:color w:val="000000" w:themeColor="text1"/>
        </w:rPr>
        <w:t>, a vertical line written by the user would be presented in vector graphics as a start point of the line and an end point of the line</w:t>
      </w:r>
      <w:r w:rsidR="00E22EB3" w:rsidRPr="00883994">
        <w:rPr>
          <w:rFonts w:asciiTheme="majorBidi" w:hAnsiTheme="majorBidi" w:cstheme="majorBidi"/>
          <w:color w:val="000000" w:themeColor="text1"/>
        </w:rPr>
        <w:t>.  I</w:t>
      </w:r>
      <w:r w:rsidRPr="00883994">
        <w:rPr>
          <w:rFonts w:asciiTheme="majorBidi" w:hAnsiTheme="majorBidi" w:cstheme="majorBidi"/>
          <w:color w:val="000000" w:themeColor="text1"/>
        </w:rPr>
        <w:t>n this representation it’s easier to find a patt</w:t>
      </w:r>
      <w:r w:rsidR="00E22EB3" w:rsidRPr="00883994">
        <w:rPr>
          <w:rFonts w:asciiTheme="majorBidi" w:hAnsiTheme="majorBidi" w:cstheme="majorBidi"/>
          <w:color w:val="000000" w:themeColor="text1"/>
        </w:rPr>
        <w:t xml:space="preserve">ern opposed to matching bitmaps. </w:t>
      </w:r>
    </w:p>
    <w:p w:rsidR="00883994" w:rsidRPr="00883994" w:rsidRDefault="00883994" w:rsidP="00413412">
      <w:pPr>
        <w:pStyle w:val="BodyTextIndent"/>
        <w:spacing w:line="480" w:lineRule="auto"/>
        <w:rPr>
          <w:rFonts w:asciiTheme="majorBidi" w:hAnsiTheme="majorBidi" w:cstheme="majorBidi"/>
          <w:color w:val="000000" w:themeColor="text1"/>
        </w:rPr>
      </w:pPr>
    </w:p>
    <w:p w:rsidR="002B0F07" w:rsidRDefault="00E22EB3" w:rsidP="00413412">
      <w:pPr>
        <w:pStyle w:val="BodyTextIndent"/>
        <w:spacing w:line="480" w:lineRule="auto"/>
        <w:jc w:val="mediumKashida"/>
        <w:rPr>
          <w:color w:val="000000"/>
        </w:rPr>
      </w:pPr>
      <w:r w:rsidRPr="00883994">
        <w:rPr>
          <w:rFonts w:asciiTheme="majorBidi" w:hAnsiTheme="majorBidi" w:cstheme="majorBidi"/>
          <w:color w:val="000000" w:themeColor="text1"/>
        </w:rPr>
        <w:lastRenderedPageBreak/>
        <w:t>F</w:t>
      </w:r>
      <w:r w:rsidR="002B0F07" w:rsidRPr="00883994">
        <w:rPr>
          <w:rFonts w:asciiTheme="majorBidi" w:hAnsiTheme="majorBidi" w:cstheme="majorBidi"/>
          <w:color w:val="000000" w:themeColor="text1"/>
        </w:rPr>
        <w:t xml:space="preserve">or </w:t>
      </w:r>
      <w:r w:rsidRPr="00883994">
        <w:rPr>
          <w:rFonts w:asciiTheme="majorBidi" w:hAnsiTheme="majorBidi" w:cstheme="majorBidi"/>
          <w:color w:val="000000" w:themeColor="text1"/>
        </w:rPr>
        <w:t>example,</w:t>
      </w:r>
      <w:r w:rsidR="002B0F07" w:rsidRPr="00883994">
        <w:rPr>
          <w:rFonts w:asciiTheme="majorBidi" w:hAnsiTheme="majorBidi" w:cstheme="majorBidi"/>
          <w:color w:val="000000" w:themeColor="text1"/>
        </w:rPr>
        <w:t xml:space="preserve"> a curve would have four points</w:t>
      </w:r>
      <w:r w:rsidRPr="00883994">
        <w:rPr>
          <w:rFonts w:asciiTheme="majorBidi" w:hAnsiTheme="majorBidi" w:cstheme="majorBidi"/>
          <w:color w:val="000000" w:themeColor="text1"/>
        </w:rPr>
        <w:t>,</w:t>
      </w:r>
      <w:r w:rsidR="002B0F07" w:rsidRPr="00883994">
        <w:rPr>
          <w:rFonts w:asciiTheme="majorBidi" w:hAnsiTheme="majorBidi" w:cstheme="majorBidi"/>
          <w:color w:val="000000" w:themeColor="text1"/>
        </w:rPr>
        <w:t xml:space="preserve"> two points for the start and end, and two points as control points of the curve in the case of a quadratic curve</w:t>
      </w:r>
      <w:r w:rsidRPr="00883994">
        <w:rPr>
          <w:rFonts w:asciiTheme="majorBidi" w:hAnsiTheme="majorBidi" w:cstheme="majorBidi"/>
          <w:color w:val="000000" w:themeColor="text1"/>
        </w:rPr>
        <w:t>.</w:t>
      </w:r>
      <w:r w:rsidR="002B0F07" w:rsidRPr="00883994">
        <w:rPr>
          <w:rFonts w:asciiTheme="majorBidi" w:hAnsiTheme="majorBidi" w:cstheme="majorBidi"/>
          <w:color w:val="000000" w:themeColor="text1"/>
        </w:rPr>
        <w:t xml:space="preserve"> </w:t>
      </w:r>
      <w:r w:rsidR="00842F68" w:rsidRPr="00883994">
        <w:rPr>
          <w:rFonts w:asciiTheme="majorBidi" w:hAnsiTheme="majorBidi" w:cstheme="majorBidi"/>
          <w:color w:val="000000" w:themeColor="text1"/>
        </w:rPr>
        <w:t xml:space="preserve">This stage makes it </w:t>
      </w:r>
      <w:r w:rsidR="002B0F07" w:rsidRPr="00883994">
        <w:rPr>
          <w:rFonts w:asciiTheme="majorBidi" w:hAnsiTheme="majorBidi" w:cstheme="majorBidi"/>
          <w:color w:val="000000" w:themeColor="text1"/>
        </w:rPr>
        <w:t xml:space="preserve">easier to find a match between the users writing as four points opposed to a grid of pixels. The quality of the conversion to vector-graphics plays an enormous role in pattern matching, and as a consequence in the recognition process. </w:t>
      </w:r>
      <w:r w:rsidR="00842F68" w:rsidRPr="00883994">
        <w:rPr>
          <w:rFonts w:asciiTheme="majorBidi" w:hAnsiTheme="majorBidi" w:cstheme="majorBidi"/>
          <w:color w:val="000000" w:themeColor="text1"/>
        </w:rPr>
        <w:t>A</w:t>
      </w:r>
      <w:r w:rsidR="002B0F07" w:rsidRPr="00883994">
        <w:rPr>
          <w:rFonts w:asciiTheme="majorBidi" w:hAnsiTheme="majorBidi" w:cstheme="majorBidi"/>
          <w:color w:val="000000" w:themeColor="text1"/>
        </w:rPr>
        <w:t xml:space="preserve"> critical remark is in the case of recognizing connected letters of a word, especially with the Arabic writing fashion</w:t>
      </w:r>
      <w:r w:rsidR="00842F68" w:rsidRPr="00883994">
        <w:rPr>
          <w:rFonts w:asciiTheme="majorBidi" w:hAnsiTheme="majorBidi" w:cstheme="majorBidi"/>
          <w:color w:val="000000" w:themeColor="text1"/>
        </w:rPr>
        <w:t>.</w:t>
      </w:r>
      <w:r w:rsidR="00701740">
        <w:rPr>
          <w:rFonts w:asciiTheme="majorBidi" w:hAnsiTheme="majorBidi" w:cstheme="majorBidi"/>
          <w:color w:val="000000" w:themeColor="text1"/>
        </w:rPr>
        <w:t>(</w:t>
      </w:r>
      <w:r w:rsidR="00701740" w:rsidRPr="00701740">
        <w:rPr>
          <w:color w:val="000000"/>
        </w:rPr>
        <w:t xml:space="preserve"> Badr Al-Badr,B.;Mahmoudb, S.A.</w:t>
      </w:r>
      <w:r w:rsidR="00701740">
        <w:rPr>
          <w:color w:val="000000"/>
        </w:rPr>
        <w:t>, 1995).</w:t>
      </w:r>
      <w:r w:rsidR="00842F68" w:rsidRPr="00883994">
        <w:rPr>
          <w:rFonts w:asciiTheme="majorBidi" w:hAnsiTheme="majorBidi" w:cstheme="majorBidi"/>
          <w:color w:val="000000" w:themeColor="text1"/>
        </w:rPr>
        <w:t xml:space="preserve">  T</w:t>
      </w:r>
      <w:r w:rsidR="002B0F07" w:rsidRPr="00883994">
        <w:rPr>
          <w:rFonts w:asciiTheme="majorBidi" w:hAnsiTheme="majorBidi" w:cstheme="majorBidi"/>
          <w:color w:val="000000" w:themeColor="text1"/>
        </w:rPr>
        <w:t>here are almost six levels of heights of the base line</w:t>
      </w:r>
      <w:r w:rsidR="00842F68" w:rsidRPr="00883994">
        <w:rPr>
          <w:rFonts w:asciiTheme="majorBidi" w:hAnsiTheme="majorBidi" w:cstheme="majorBidi"/>
          <w:color w:val="000000" w:themeColor="text1"/>
        </w:rPr>
        <w:t>.  Additionally,</w:t>
      </w:r>
      <w:r w:rsidR="002B0F07" w:rsidRPr="00883994">
        <w:rPr>
          <w:rFonts w:asciiTheme="majorBidi" w:hAnsiTheme="majorBidi" w:cstheme="majorBidi"/>
          <w:color w:val="000000" w:themeColor="text1"/>
        </w:rPr>
        <w:t xml:space="preserve"> there are almost 9 modes how letters are merged together</w:t>
      </w:r>
      <w:r w:rsidR="00842F68" w:rsidRPr="00883994">
        <w:rPr>
          <w:rFonts w:asciiTheme="majorBidi" w:hAnsiTheme="majorBidi" w:cstheme="majorBidi"/>
          <w:color w:val="000000" w:themeColor="text1"/>
        </w:rPr>
        <w:t>, o</w:t>
      </w:r>
      <w:r w:rsidR="002B0F07" w:rsidRPr="00883994">
        <w:rPr>
          <w:rFonts w:asciiTheme="majorBidi" w:hAnsiTheme="majorBidi" w:cstheme="majorBidi"/>
          <w:color w:val="000000" w:themeColor="text1"/>
        </w:rPr>
        <w:t xml:space="preserve">r how letters can be reformed in shape. </w:t>
      </w:r>
      <w:r w:rsidR="00842F68" w:rsidRPr="00883994">
        <w:rPr>
          <w:rFonts w:asciiTheme="majorBidi" w:hAnsiTheme="majorBidi" w:cstheme="majorBidi"/>
          <w:color w:val="000000" w:themeColor="text1"/>
        </w:rPr>
        <w:t>With the current processing</w:t>
      </w:r>
      <w:r w:rsidR="002B0F07" w:rsidRPr="00883994">
        <w:rPr>
          <w:rFonts w:asciiTheme="majorBidi" w:hAnsiTheme="majorBidi" w:cstheme="majorBidi"/>
          <w:color w:val="000000" w:themeColor="text1"/>
        </w:rPr>
        <w:t>-power</w:t>
      </w:r>
      <w:r w:rsidR="00842F68" w:rsidRPr="00883994">
        <w:rPr>
          <w:rFonts w:asciiTheme="majorBidi" w:hAnsiTheme="majorBidi" w:cstheme="majorBidi"/>
          <w:color w:val="000000" w:themeColor="text1"/>
        </w:rPr>
        <w:t xml:space="preserve"> of </w:t>
      </w:r>
      <w:r w:rsidR="002B0F07" w:rsidRPr="00883994">
        <w:rPr>
          <w:rFonts w:asciiTheme="majorBidi" w:hAnsiTheme="majorBidi" w:cstheme="majorBidi"/>
          <w:color w:val="000000" w:themeColor="text1"/>
        </w:rPr>
        <w:t>CPU’s</w:t>
      </w:r>
      <w:r w:rsidR="00842F68" w:rsidRPr="00883994">
        <w:rPr>
          <w:rFonts w:asciiTheme="majorBidi" w:hAnsiTheme="majorBidi" w:cstheme="majorBidi"/>
          <w:color w:val="000000" w:themeColor="text1"/>
        </w:rPr>
        <w:t>,</w:t>
      </w:r>
      <w:r w:rsidR="002B0F07" w:rsidRPr="00883994">
        <w:rPr>
          <w:rFonts w:asciiTheme="majorBidi" w:hAnsiTheme="majorBidi" w:cstheme="majorBidi"/>
          <w:color w:val="000000" w:themeColor="text1"/>
        </w:rPr>
        <w:t xml:space="preserve"> this should take a few seconds to complete for each word. Because there are a finite number of letters, an algorithm has a fin</w:t>
      </w:r>
      <w:r w:rsidR="00842F68" w:rsidRPr="00883994">
        <w:rPr>
          <w:rFonts w:asciiTheme="majorBidi" w:hAnsiTheme="majorBidi" w:cstheme="majorBidi"/>
          <w:color w:val="000000" w:themeColor="text1"/>
        </w:rPr>
        <w:t>ite number of patterns to match.  T</w:t>
      </w:r>
      <w:r w:rsidR="002B0F07" w:rsidRPr="00883994">
        <w:rPr>
          <w:rFonts w:asciiTheme="majorBidi" w:hAnsiTheme="majorBidi" w:cstheme="majorBidi"/>
          <w:color w:val="000000" w:themeColor="text1"/>
        </w:rPr>
        <w:t>he closest match would be based on an evaluation of the structure of points(start/end/control-points), and ra</w:t>
      </w:r>
      <w:r w:rsidR="00842F68" w:rsidRPr="00883994">
        <w:rPr>
          <w:rFonts w:asciiTheme="majorBidi" w:hAnsiTheme="majorBidi" w:cstheme="majorBidi"/>
          <w:color w:val="000000" w:themeColor="text1"/>
        </w:rPr>
        <w:t>tios of the features of letters.</w:t>
      </w:r>
      <w:r w:rsidR="00C20CA9" w:rsidRPr="00C20CA9">
        <w:rPr>
          <w:color w:val="000000"/>
        </w:rPr>
        <w:t xml:space="preserve"> </w:t>
      </w:r>
      <w:r w:rsidR="00C20CA9">
        <w:rPr>
          <w:color w:val="000000"/>
        </w:rPr>
        <w:t>(</w:t>
      </w:r>
      <w:r w:rsidR="00C20CA9" w:rsidRPr="00C20CA9">
        <w:rPr>
          <w:color w:val="000000"/>
        </w:rPr>
        <w:t xml:space="preserve">Lorigo, L. </w:t>
      </w:r>
      <w:r w:rsidR="00C20CA9">
        <w:rPr>
          <w:color w:val="000000"/>
        </w:rPr>
        <w:t>;</w:t>
      </w:r>
      <w:r w:rsidR="00C20CA9" w:rsidRPr="00C20CA9">
        <w:rPr>
          <w:color w:val="000000"/>
        </w:rPr>
        <w:t xml:space="preserve"> Govindaraju, V. </w:t>
      </w:r>
      <w:r w:rsidR="00C20CA9">
        <w:rPr>
          <w:color w:val="000000"/>
        </w:rPr>
        <w:t>,</w:t>
      </w:r>
      <w:r w:rsidR="00C20CA9" w:rsidRPr="00C20CA9">
        <w:rPr>
          <w:color w:val="000000"/>
        </w:rPr>
        <w:t xml:space="preserve"> </w:t>
      </w:r>
      <w:r w:rsidR="00C20CA9">
        <w:rPr>
          <w:color w:val="000000"/>
        </w:rPr>
        <w:t>2005)</w:t>
      </w:r>
      <w:r w:rsidR="00842F68" w:rsidRPr="00883994">
        <w:rPr>
          <w:rFonts w:asciiTheme="majorBidi" w:hAnsiTheme="majorBidi" w:cstheme="majorBidi"/>
          <w:color w:val="000000" w:themeColor="text1"/>
        </w:rPr>
        <w:t xml:space="preserve">  R</w:t>
      </w:r>
      <w:r w:rsidR="002B0F07" w:rsidRPr="00883994">
        <w:rPr>
          <w:rFonts w:asciiTheme="majorBidi" w:hAnsiTheme="majorBidi" w:cstheme="majorBidi"/>
          <w:color w:val="000000" w:themeColor="text1"/>
        </w:rPr>
        <w:t>ather than a strict resemblance to letters(alphabets) of computer fonts and glyphs.  As examples of features, curved letters vs straight line letters, slope lines vs non slope lines, or l</w:t>
      </w:r>
      <w:r w:rsidR="00C20CA9">
        <w:rPr>
          <w:rFonts w:asciiTheme="majorBidi" w:hAnsiTheme="majorBidi" w:cstheme="majorBidi"/>
          <w:color w:val="000000" w:themeColor="text1"/>
        </w:rPr>
        <w:t>ine intersections in a letter. (</w:t>
      </w:r>
      <w:r w:rsidR="001A352A" w:rsidRPr="001A352A">
        <w:rPr>
          <w:color w:val="000000"/>
        </w:rPr>
        <w:t>Saleem,S.;Cao,H.;Subramanian,K.;Kamali,M.;Prasad,R.;Natarajan,P.,</w:t>
      </w:r>
      <w:r w:rsidR="001A352A">
        <w:rPr>
          <w:color w:val="000000"/>
        </w:rPr>
        <w:t>2009)</w:t>
      </w:r>
      <w:r w:rsidR="00C20CA9">
        <w:rPr>
          <w:color w:val="000000"/>
        </w:rPr>
        <w:t xml:space="preserve">,(Al-Hajj,R;Sulem,L.L.;C. </w:t>
      </w:r>
      <w:r w:rsidR="00C20CA9" w:rsidRPr="00C20CA9">
        <w:rPr>
          <w:color w:val="000000"/>
        </w:rPr>
        <w:t>Mokbel,C.</w:t>
      </w:r>
      <w:r w:rsidR="00C20CA9">
        <w:rPr>
          <w:color w:val="000000"/>
        </w:rPr>
        <w:t>,2005).</w:t>
      </w:r>
    </w:p>
    <w:p w:rsidR="00C20CA9" w:rsidRDefault="00C20CA9" w:rsidP="00413412">
      <w:pPr>
        <w:pStyle w:val="BodyTextIndent"/>
        <w:spacing w:line="480" w:lineRule="auto"/>
        <w:jc w:val="mediumKashida"/>
        <w:rPr>
          <w:color w:val="000000"/>
        </w:rPr>
      </w:pPr>
    </w:p>
    <w:p w:rsidR="00C20CA9" w:rsidRDefault="00C20CA9" w:rsidP="00413412">
      <w:pPr>
        <w:pStyle w:val="BodyTextIndent"/>
        <w:spacing w:line="480" w:lineRule="auto"/>
        <w:jc w:val="mediumKashida"/>
        <w:rPr>
          <w:rFonts w:asciiTheme="majorBidi" w:hAnsiTheme="majorBidi" w:cstheme="majorBidi"/>
          <w:color w:val="000000" w:themeColor="text1"/>
        </w:rPr>
      </w:pPr>
    </w:p>
    <w:p w:rsidR="00883994" w:rsidRPr="00883994" w:rsidRDefault="00883994" w:rsidP="00413412">
      <w:pPr>
        <w:pStyle w:val="BodyTextIndent"/>
        <w:spacing w:line="480" w:lineRule="auto"/>
        <w:rPr>
          <w:rFonts w:asciiTheme="majorBidi" w:hAnsiTheme="majorBidi" w:cstheme="majorBidi"/>
          <w:color w:val="000000" w:themeColor="text1"/>
        </w:rPr>
      </w:pPr>
    </w:p>
    <w:p w:rsidR="002B0F07" w:rsidRDefault="007638BD"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Stage S</w:t>
      </w:r>
      <w:r w:rsidR="002B0F07" w:rsidRPr="00883994">
        <w:rPr>
          <w:rFonts w:asciiTheme="majorBidi" w:hAnsiTheme="majorBidi" w:cstheme="majorBidi"/>
          <w:color w:val="000000" w:themeColor="text1"/>
        </w:rPr>
        <w:t>ix:</w:t>
      </w:r>
      <w:r w:rsidR="00AD664A" w:rsidRPr="00883994">
        <w:rPr>
          <w:rFonts w:asciiTheme="majorBidi" w:hAnsiTheme="majorBidi" w:cstheme="majorBidi"/>
          <w:color w:val="000000" w:themeColor="text1"/>
        </w:rPr>
        <w:t xml:space="preserve"> M</w:t>
      </w:r>
      <w:r w:rsidR="002B0F07" w:rsidRPr="00883994">
        <w:rPr>
          <w:rFonts w:asciiTheme="majorBidi" w:hAnsiTheme="majorBidi" w:cstheme="majorBidi"/>
          <w:color w:val="000000" w:themeColor="text1"/>
        </w:rPr>
        <w:t xml:space="preserve">apping </w:t>
      </w:r>
      <w:r w:rsidR="00AD664A" w:rsidRPr="00883994">
        <w:rPr>
          <w:rFonts w:asciiTheme="majorBidi" w:hAnsiTheme="majorBidi" w:cstheme="majorBidi"/>
          <w:color w:val="000000" w:themeColor="text1"/>
        </w:rPr>
        <w:t>Graphics into Textual I</w:t>
      </w:r>
      <w:r w:rsidR="002B0F07" w:rsidRPr="00883994">
        <w:rPr>
          <w:rFonts w:asciiTheme="majorBidi" w:hAnsiTheme="majorBidi" w:cstheme="majorBidi"/>
          <w:color w:val="000000" w:themeColor="text1"/>
        </w:rPr>
        <w:t>nformation</w:t>
      </w:r>
    </w:p>
    <w:p w:rsidR="00883994" w:rsidRPr="00883994" w:rsidRDefault="00883994" w:rsidP="00413412">
      <w:pPr>
        <w:pStyle w:val="BodyTextIndent"/>
        <w:spacing w:line="480" w:lineRule="auto"/>
        <w:rPr>
          <w:rFonts w:asciiTheme="majorBidi" w:hAnsiTheme="majorBidi" w:cstheme="majorBidi"/>
          <w:color w:val="000000" w:themeColor="text1"/>
        </w:rPr>
      </w:pPr>
    </w:p>
    <w:p w:rsidR="002B0F07" w:rsidRPr="00883994" w:rsidRDefault="002B0F07"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This stage will go through each question to process the cut-outs from stage three</w:t>
      </w:r>
      <w:r w:rsidR="00842F68" w:rsidRPr="00883994">
        <w:rPr>
          <w:rFonts w:asciiTheme="majorBidi" w:hAnsiTheme="majorBidi" w:cstheme="majorBidi"/>
          <w:color w:val="000000" w:themeColor="text1"/>
        </w:rPr>
        <w:t>. T</w:t>
      </w:r>
      <w:r w:rsidRPr="00883994">
        <w:rPr>
          <w:rFonts w:asciiTheme="majorBidi" w:hAnsiTheme="majorBidi" w:cstheme="majorBidi"/>
          <w:color w:val="000000" w:themeColor="text1"/>
        </w:rPr>
        <w:t>here are two methods</w:t>
      </w:r>
      <w:r w:rsidR="00842F68" w:rsidRPr="00883994">
        <w:rPr>
          <w:rFonts w:asciiTheme="majorBidi" w:hAnsiTheme="majorBidi" w:cstheme="majorBidi"/>
          <w:color w:val="000000" w:themeColor="text1"/>
        </w:rPr>
        <w:t xml:space="preserve"> in this stage</w:t>
      </w:r>
      <w:r w:rsidRPr="00883994">
        <w:rPr>
          <w:rFonts w:asciiTheme="majorBidi" w:hAnsiTheme="majorBidi" w:cstheme="majorBidi"/>
          <w:color w:val="000000" w:themeColor="text1"/>
        </w:rPr>
        <w:t xml:space="preserve">; one for multiple choice; and the other for hand writing.  As for multiple choice each group of cut-outs for one question are processed as follows:  1) an average is computed for each cut-out image from the (Width x Height) pixels values. To elaborate more, the average of a blank box will have a low average value, due to most of the pixels in the cut-out image being blank. Whereas the average of a marked box </w:t>
      </w:r>
      <w:r w:rsidR="00842F68" w:rsidRPr="00883994">
        <w:rPr>
          <w:rFonts w:asciiTheme="majorBidi" w:hAnsiTheme="majorBidi" w:cstheme="majorBidi"/>
          <w:color w:val="000000" w:themeColor="text1"/>
        </w:rPr>
        <w:t xml:space="preserve">will have a high average value. </w:t>
      </w:r>
      <w:r w:rsidRPr="00883994">
        <w:rPr>
          <w:rFonts w:asciiTheme="majorBidi" w:hAnsiTheme="majorBidi" w:cstheme="majorBidi"/>
          <w:color w:val="000000" w:themeColor="text1"/>
        </w:rPr>
        <w:t xml:space="preserve"> 2) picking the highest average represent</w:t>
      </w:r>
      <w:r w:rsidR="00ED1117" w:rsidRPr="00883994">
        <w:rPr>
          <w:rFonts w:asciiTheme="majorBidi" w:hAnsiTheme="majorBidi" w:cstheme="majorBidi"/>
          <w:color w:val="000000" w:themeColor="text1"/>
        </w:rPr>
        <w:t>ing</w:t>
      </w:r>
      <w:r w:rsidRPr="00883994">
        <w:rPr>
          <w:rFonts w:asciiTheme="majorBidi" w:hAnsiTheme="majorBidi" w:cstheme="majorBidi"/>
          <w:color w:val="000000" w:themeColor="text1"/>
        </w:rPr>
        <w:t xml:space="preserve"> the user`s answer, and from the metadata we will be able to output the code for the choice.</w:t>
      </w:r>
    </w:p>
    <w:p w:rsidR="002B0F07" w:rsidRPr="00883994" w:rsidRDefault="002B0F07" w:rsidP="00413412">
      <w:pPr>
        <w:pStyle w:val="BodyTextIndent"/>
        <w:spacing w:line="480" w:lineRule="auto"/>
        <w:rPr>
          <w:rFonts w:asciiTheme="majorBidi" w:hAnsiTheme="majorBidi" w:cstheme="majorBidi"/>
          <w:color w:val="000000" w:themeColor="text1"/>
        </w:rPr>
      </w:pPr>
    </w:p>
    <w:p w:rsidR="002B0F07" w:rsidRPr="00883994" w:rsidRDefault="002B0F07"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For the hand writing answers, there are 6 strategies, 1) expecting pre-defined words; 2) expecting numbers; 3) expecting a number of words; 4) writings that are not aligned on a horizontal line; 5) highly none-regular strokes, but when taking into account other recognized words in the same text box, can be predicted from a language dictionary; 6) hard to determine the structure of strokes.</w:t>
      </w:r>
    </w:p>
    <w:p w:rsidR="00600313" w:rsidRPr="00883994" w:rsidRDefault="00600313" w:rsidP="00413412">
      <w:pPr>
        <w:pStyle w:val="BodyTextIndent"/>
        <w:spacing w:line="480" w:lineRule="auto"/>
        <w:rPr>
          <w:rFonts w:asciiTheme="majorBidi" w:hAnsiTheme="majorBidi" w:cstheme="majorBidi"/>
          <w:color w:val="000000" w:themeColor="text1"/>
        </w:rPr>
      </w:pPr>
    </w:p>
    <w:p w:rsidR="002B0F07" w:rsidRDefault="002B0F07"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 xml:space="preserve">Stage </w:t>
      </w:r>
      <w:r w:rsidR="00AD664A" w:rsidRPr="00883994">
        <w:rPr>
          <w:rFonts w:asciiTheme="majorBidi" w:hAnsiTheme="majorBidi" w:cstheme="majorBidi"/>
          <w:color w:val="000000" w:themeColor="text1"/>
        </w:rPr>
        <w:t>S</w:t>
      </w:r>
      <w:r w:rsidRPr="00883994">
        <w:rPr>
          <w:rFonts w:asciiTheme="majorBidi" w:hAnsiTheme="majorBidi" w:cstheme="majorBidi"/>
          <w:color w:val="000000" w:themeColor="text1"/>
        </w:rPr>
        <w:t xml:space="preserve">even: </w:t>
      </w:r>
      <w:r w:rsidR="006734F9" w:rsidRPr="00883994">
        <w:rPr>
          <w:rFonts w:asciiTheme="majorBidi" w:hAnsiTheme="majorBidi" w:cstheme="majorBidi"/>
          <w:color w:val="000000" w:themeColor="text1"/>
        </w:rPr>
        <w:t>Insertion into Indexed Database</w:t>
      </w:r>
      <w:r w:rsidRPr="00883994">
        <w:rPr>
          <w:rFonts w:asciiTheme="majorBidi" w:hAnsiTheme="majorBidi" w:cstheme="majorBidi"/>
          <w:color w:val="000000" w:themeColor="text1"/>
        </w:rPr>
        <w:t>.</w:t>
      </w:r>
    </w:p>
    <w:p w:rsidR="00883994" w:rsidRPr="00883994" w:rsidRDefault="00883994" w:rsidP="00413412">
      <w:pPr>
        <w:pStyle w:val="BodyTextIndent"/>
        <w:spacing w:line="480" w:lineRule="auto"/>
        <w:rPr>
          <w:rFonts w:asciiTheme="majorBidi" w:hAnsiTheme="majorBidi" w:cstheme="majorBidi"/>
          <w:color w:val="000000" w:themeColor="text1"/>
        </w:rPr>
      </w:pPr>
    </w:p>
    <w:p w:rsidR="002B0F07" w:rsidRPr="00883994" w:rsidRDefault="002B0F07"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The results of stage six are in a format that is ready to be stored into the indexed database. Therefore, each answered choice (or text of hand writing) will be stored in the database in its corresponding question, and the PADEH is completed.</w:t>
      </w:r>
    </w:p>
    <w:p w:rsidR="00600313" w:rsidRDefault="00600313" w:rsidP="00413412">
      <w:pPr>
        <w:spacing w:after="200" w:line="480" w:lineRule="auto"/>
        <w:ind w:firstLine="720"/>
        <w:rPr>
          <w:rFonts w:asciiTheme="majorBidi" w:hAnsiTheme="majorBidi"/>
          <w:color w:val="000000" w:themeColor="text1"/>
          <w:sz w:val="24"/>
          <w:szCs w:val="24"/>
        </w:rPr>
      </w:pPr>
    </w:p>
    <w:p w:rsidR="002E454A" w:rsidRDefault="002E454A" w:rsidP="00413412">
      <w:pPr>
        <w:pStyle w:val="NomenclatureClauseTitle"/>
        <w:spacing w:line="480" w:lineRule="auto"/>
      </w:pPr>
      <w:r>
        <w:t>Results</w:t>
      </w:r>
      <w:r w:rsidR="00452E6E">
        <w:t xml:space="preserve"> and Discussions</w:t>
      </w:r>
    </w:p>
    <w:p w:rsidR="002B0F07" w:rsidRPr="002B0F07" w:rsidRDefault="002B0F07" w:rsidP="00413412">
      <w:pPr>
        <w:pStyle w:val="BodyTextIndent"/>
        <w:spacing w:line="480" w:lineRule="auto"/>
      </w:pPr>
    </w:p>
    <w:p w:rsidR="002B0F07" w:rsidRDefault="002B0F07"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The developed system did show a remarkable improvement in the data collection stage compared to conventional paper-based data collection.  The system proved to be a productive framework for building professional solutions to many frequent issues.  The built-in automated calculations of frequency tables and the generation of charts was very impressive and fairly satisfactory to many study teams that have applied their study using this system.</w:t>
      </w:r>
    </w:p>
    <w:p w:rsidR="00883994" w:rsidRPr="00883994" w:rsidRDefault="00883994" w:rsidP="00413412">
      <w:pPr>
        <w:pStyle w:val="BodyTextIndent"/>
        <w:spacing w:line="480" w:lineRule="auto"/>
        <w:rPr>
          <w:rFonts w:asciiTheme="majorBidi" w:hAnsiTheme="majorBidi" w:cstheme="majorBidi"/>
          <w:color w:val="000000" w:themeColor="text1"/>
        </w:rPr>
      </w:pPr>
    </w:p>
    <w:p w:rsidR="002B0F07" w:rsidRDefault="002B0F07"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From literature review, the research in the field of vision recognition is a highly specialized research area, and requires going up a very high learning curve.  The team has gained experience in the literature, programing skills, and the diverse concepts of computer graphics and disciplines. The team built many software stacks, because in the field of vision recognition, the starting foundational software libraries are complicated to properly link all the dependency components.</w:t>
      </w:r>
    </w:p>
    <w:p w:rsidR="00883994" w:rsidRPr="00883994" w:rsidRDefault="00883994" w:rsidP="00413412">
      <w:pPr>
        <w:pStyle w:val="BodyTextIndent"/>
        <w:spacing w:line="480" w:lineRule="auto"/>
        <w:rPr>
          <w:rFonts w:asciiTheme="majorBidi" w:hAnsiTheme="majorBidi" w:cstheme="majorBidi"/>
          <w:color w:val="000000" w:themeColor="text1"/>
        </w:rPr>
      </w:pPr>
    </w:p>
    <w:p w:rsidR="002B0F07" w:rsidRDefault="002B0F07"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 xml:space="preserve">  Furthermore, the manner in which the FDS built the metadata was relatively simple, and yet had strategic information and data, this metadata puts critical guidelines for the architecture of the automation process, and also plays a critical role in simplifying the endless possibilities of the execution of the algorithms.  </w:t>
      </w:r>
    </w:p>
    <w:p w:rsidR="00883994" w:rsidRPr="00883994" w:rsidRDefault="00883994" w:rsidP="00413412">
      <w:pPr>
        <w:pStyle w:val="BodyTextIndent"/>
        <w:spacing w:line="480" w:lineRule="auto"/>
        <w:rPr>
          <w:rFonts w:asciiTheme="majorBidi" w:hAnsiTheme="majorBidi" w:cstheme="majorBidi"/>
          <w:color w:val="000000" w:themeColor="text1"/>
        </w:rPr>
      </w:pPr>
    </w:p>
    <w:p w:rsidR="002B0F07" w:rsidRDefault="002B0F07" w:rsidP="00413412">
      <w:pPr>
        <w:pStyle w:val="BodyTextIndent"/>
        <w:spacing w:line="480" w:lineRule="auto"/>
        <w:rPr>
          <w:rFonts w:asciiTheme="majorBidi" w:hAnsiTheme="majorBidi"/>
          <w:color w:val="000000" w:themeColor="text1"/>
          <w:sz w:val="24"/>
          <w:szCs w:val="24"/>
        </w:rPr>
      </w:pPr>
      <w:r w:rsidRPr="00883994">
        <w:rPr>
          <w:rFonts w:asciiTheme="majorBidi" w:hAnsiTheme="majorBidi" w:cstheme="majorBidi"/>
          <w:color w:val="000000" w:themeColor="text1"/>
        </w:rPr>
        <w:t>Additionally, as far as the software system production goes, stage one was successful, Stage two has many case studies, and the project was successful to establish an implementation, Stage three has a big number of approaches, a few were established, and in the process helped capacity building. Stage four is a very critical software stack, the project choose a narrow feature set in order to proceed with the sequence of the automation process. Stage five built a specification in order to set a scope of work in order to tackle the vast complexity of the field of vision</w:t>
      </w:r>
      <w:r w:rsidRPr="00AD664A">
        <w:rPr>
          <w:rFonts w:asciiTheme="majorBidi" w:hAnsiTheme="majorBidi"/>
          <w:color w:val="000000" w:themeColor="text1"/>
          <w:sz w:val="24"/>
          <w:szCs w:val="24"/>
        </w:rPr>
        <w:t xml:space="preserve"> recognition. Stage six only works with a specific set of strategies.</w:t>
      </w:r>
    </w:p>
    <w:p w:rsidR="007638BD" w:rsidRPr="00AD664A" w:rsidRDefault="007638BD" w:rsidP="00413412">
      <w:pPr>
        <w:spacing w:after="200" w:line="480" w:lineRule="auto"/>
        <w:ind w:firstLine="720"/>
        <w:rPr>
          <w:rFonts w:asciiTheme="majorBidi" w:hAnsiTheme="majorBidi"/>
          <w:color w:val="000000" w:themeColor="text1"/>
          <w:sz w:val="24"/>
          <w:szCs w:val="24"/>
        </w:rPr>
      </w:pPr>
    </w:p>
    <w:p w:rsidR="00830B60" w:rsidRDefault="00830B60" w:rsidP="00413412">
      <w:pPr>
        <w:spacing w:after="200" w:line="480" w:lineRule="auto"/>
        <w:ind w:firstLine="720"/>
      </w:pPr>
    </w:p>
    <w:p w:rsidR="002E454A" w:rsidRDefault="002E454A" w:rsidP="00413412">
      <w:pPr>
        <w:pStyle w:val="NomenclatureClauseTitle"/>
        <w:spacing w:line="480" w:lineRule="auto"/>
      </w:pPr>
      <w:r>
        <w:t>conclusions and recommendations</w:t>
      </w:r>
    </w:p>
    <w:p w:rsidR="003F059A" w:rsidRDefault="003F059A" w:rsidP="00413412">
      <w:pPr>
        <w:pStyle w:val="BodyTextIndent"/>
        <w:spacing w:line="480" w:lineRule="auto"/>
      </w:pPr>
    </w:p>
    <w:p w:rsidR="002B0F07" w:rsidRPr="00883994" w:rsidRDefault="002B0F07"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It has been concluded, that people with numerous experiences in conducting different surveys are able to formulate a formal process. Furthermore, crystalizing the formal process by using custom developed software based on modern IT practices. Hence, for PADEH, the experience of the formal process leads to the need to develop an intelligent algorithm, to recognize pre-defined data schemas.</w:t>
      </w:r>
    </w:p>
    <w:p w:rsidR="002B0F07" w:rsidRPr="00883994" w:rsidRDefault="002B0F07" w:rsidP="00413412">
      <w:pPr>
        <w:pStyle w:val="BodyTextIndent"/>
        <w:spacing w:line="480" w:lineRule="auto"/>
        <w:rPr>
          <w:rFonts w:asciiTheme="majorBidi" w:hAnsiTheme="majorBidi" w:cstheme="majorBidi"/>
          <w:color w:val="000000" w:themeColor="text1"/>
        </w:rPr>
      </w:pPr>
    </w:p>
    <w:p w:rsidR="002B0F07" w:rsidRPr="00883994" w:rsidRDefault="002B0F07"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ab/>
        <w:t xml:space="preserve">The field of computer vision recognition is a new and highly specialized area of research, with a very high learning curve. The team has gained experiences in literature review, programing skills, and the diverse conceptual computer concepts and disciplines.  Through research, the team was able to create a hierarchy of software libraries.  In order to build up the tools that can apply the theories in vision recognition, and executing computer graphics algorithms. </w:t>
      </w:r>
    </w:p>
    <w:p w:rsidR="002B0F07" w:rsidRPr="00883994" w:rsidRDefault="002B0F07" w:rsidP="00413412">
      <w:pPr>
        <w:pStyle w:val="BodyTextIndent"/>
        <w:spacing w:line="480" w:lineRule="auto"/>
        <w:rPr>
          <w:rFonts w:asciiTheme="majorBidi" w:hAnsiTheme="majorBidi" w:cstheme="majorBidi"/>
          <w:color w:val="000000" w:themeColor="text1"/>
        </w:rPr>
      </w:pPr>
    </w:p>
    <w:p w:rsidR="002B0F07" w:rsidRPr="00883994" w:rsidRDefault="002B0F07"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ab/>
        <w:t xml:space="preserve">  PADEH is dynamic enough to adapt to an ever changing questionnaires designs, each with a different number of pages and a different number of questions and options.  unlike OCR software from the market where the user would have to   revise the output text, and there after manually enter the textual data into the data base and manually sort out which parts of the outputted text, and manually identify which question fields in the database.   </w:t>
      </w:r>
    </w:p>
    <w:p w:rsidR="002B0F07" w:rsidRPr="00883994" w:rsidRDefault="002B0F07"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ab/>
      </w:r>
    </w:p>
    <w:p w:rsidR="002B0F07" w:rsidRDefault="002B0F07"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ab/>
        <w:t>The PADEH would be robust to a certain extent, meaning even when using a camera of smart phone, where the image is inconsistently distorted. In the printing process of the survey the system in the back end will add visual markers on the HCAS for each page, each question, each option, and every other printed element on the paper.  These visual markers make the system intelligent enough to recognize the</w:t>
      </w:r>
      <w:r w:rsidRPr="00D4202A">
        <w:rPr>
          <w:rFonts w:asciiTheme="majorBidi" w:hAnsiTheme="majorBidi"/>
          <w:color w:val="000000" w:themeColor="text1"/>
          <w:sz w:val="24"/>
          <w:szCs w:val="24"/>
        </w:rPr>
        <w:t xml:space="preserve"> </w:t>
      </w:r>
      <w:r w:rsidRPr="00883994">
        <w:rPr>
          <w:rFonts w:asciiTheme="majorBidi" w:hAnsiTheme="majorBidi" w:cstheme="majorBidi"/>
          <w:color w:val="000000" w:themeColor="text1"/>
        </w:rPr>
        <w:t xml:space="preserve">input even with circumstances were the pages are not sorted and damaged to a certain extent. In addition, the PADEH knows exactly where to look, the system has a mental mind map of the layout of the printed page.  Furthermore, the PADEH would have a pre-conceived knowledge of the nature of the format of the answers from the user, as hand writing. </w:t>
      </w:r>
    </w:p>
    <w:p w:rsidR="00883994" w:rsidRPr="00883994" w:rsidRDefault="00883994" w:rsidP="00413412">
      <w:pPr>
        <w:pStyle w:val="BodyTextIndent"/>
        <w:spacing w:line="480" w:lineRule="auto"/>
        <w:rPr>
          <w:rFonts w:asciiTheme="majorBidi" w:hAnsiTheme="majorBidi" w:cstheme="majorBidi"/>
          <w:color w:val="000000" w:themeColor="text1"/>
        </w:rPr>
      </w:pPr>
    </w:p>
    <w:p w:rsidR="002B0F07" w:rsidRPr="00883994" w:rsidRDefault="002B0F07" w:rsidP="00413412">
      <w:pPr>
        <w:pStyle w:val="BodyTextIndent"/>
        <w:spacing w:line="480" w:lineRule="auto"/>
        <w:jc w:val="lowKashida"/>
        <w:rPr>
          <w:rFonts w:asciiTheme="majorBidi" w:hAnsiTheme="majorBidi" w:cstheme="majorBidi"/>
          <w:color w:val="000000" w:themeColor="text1"/>
        </w:rPr>
      </w:pPr>
      <w:r w:rsidRPr="00883994">
        <w:rPr>
          <w:rFonts w:asciiTheme="majorBidi" w:hAnsiTheme="majorBidi" w:cstheme="majorBidi"/>
          <w:color w:val="000000" w:themeColor="text1"/>
        </w:rPr>
        <w:lastRenderedPageBreak/>
        <w:tab/>
        <w:t>Although the project has achieved many accomplishments and research advances. On the other hand, there still remains numerous and enormous challenges.  In order to broaden the set of features of the PADEH, it will require further research in the following aspects:</w:t>
      </w:r>
    </w:p>
    <w:p w:rsidR="002B0F07" w:rsidRPr="00883994" w:rsidRDefault="002B0F07" w:rsidP="00413412">
      <w:pPr>
        <w:pStyle w:val="BodyTextIndent"/>
        <w:spacing w:line="480" w:lineRule="auto"/>
        <w:rPr>
          <w:rFonts w:asciiTheme="majorBidi" w:hAnsiTheme="majorBidi" w:cstheme="majorBidi"/>
          <w:color w:val="000000" w:themeColor="text1"/>
        </w:rPr>
      </w:pPr>
    </w:p>
    <w:p w:rsidR="002B0F07" w:rsidRPr="00883994" w:rsidRDefault="002B0F07" w:rsidP="00413412">
      <w:pPr>
        <w:pStyle w:val="BodyTextIndent"/>
        <w:numPr>
          <w:ilvl w:val="0"/>
          <w:numId w:val="4"/>
        </w:numPr>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 xml:space="preserve">The Arabic Hand Writing Recognition. </w:t>
      </w:r>
    </w:p>
    <w:p w:rsidR="002B0F07" w:rsidRPr="00883994" w:rsidRDefault="002B0F07" w:rsidP="00413412">
      <w:pPr>
        <w:pStyle w:val="BodyTextIndent"/>
        <w:numPr>
          <w:ilvl w:val="0"/>
          <w:numId w:val="4"/>
        </w:numPr>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Mapping graphics into textual information</w:t>
      </w:r>
    </w:p>
    <w:p w:rsidR="002B0F07" w:rsidRPr="00883994" w:rsidRDefault="002B0F07" w:rsidP="00413412">
      <w:pPr>
        <w:pStyle w:val="BodyTextIndent"/>
        <w:numPr>
          <w:ilvl w:val="0"/>
          <w:numId w:val="4"/>
        </w:numPr>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Selecting strategies methodology.</w:t>
      </w:r>
    </w:p>
    <w:p w:rsidR="002E454A" w:rsidRPr="00883994" w:rsidRDefault="002B0F07" w:rsidP="00413412">
      <w:pPr>
        <w:pStyle w:val="BodyTextIndent"/>
        <w:numPr>
          <w:ilvl w:val="0"/>
          <w:numId w:val="4"/>
        </w:numPr>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Practical quality of the strategies for hand writing</w:t>
      </w:r>
    </w:p>
    <w:p w:rsidR="008B61D2" w:rsidRDefault="008B61D2" w:rsidP="00413412">
      <w:pPr>
        <w:pStyle w:val="NomenclatureClauseTitle"/>
        <w:spacing w:line="480" w:lineRule="auto"/>
      </w:pPr>
      <w:r>
        <w:t>Nomenclature</w:t>
      </w:r>
    </w:p>
    <w:p w:rsidR="00AD664A" w:rsidRPr="00AD664A" w:rsidRDefault="00AD664A" w:rsidP="00413412">
      <w:pPr>
        <w:pStyle w:val="BodyTextIndent"/>
        <w:spacing w:line="480" w:lineRule="auto"/>
      </w:pPr>
    </w:p>
    <w:p w:rsidR="00AD664A" w:rsidRPr="00883994" w:rsidRDefault="00AD664A" w:rsidP="00413412">
      <w:pPr>
        <w:pStyle w:val="BodyTextIndent"/>
        <w:spacing w:line="480" w:lineRule="auto"/>
        <w:ind w:firstLine="0"/>
        <w:rPr>
          <w:rFonts w:asciiTheme="majorBidi" w:hAnsiTheme="majorBidi" w:cstheme="majorBidi"/>
          <w:color w:val="000000" w:themeColor="text1"/>
        </w:rPr>
      </w:pPr>
      <w:r w:rsidRPr="00883994">
        <w:rPr>
          <w:rFonts w:asciiTheme="majorBidi" w:hAnsiTheme="majorBidi" w:cstheme="majorBidi"/>
          <w:color w:val="000000" w:themeColor="text1"/>
        </w:rPr>
        <w:t>Techno-Economics Division (TED)</w:t>
      </w:r>
    </w:p>
    <w:p w:rsidR="00AD664A" w:rsidRPr="00883994" w:rsidRDefault="00AD664A" w:rsidP="00413412">
      <w:pPr>
        <w:pStyle w:val="BodyTextIndent"/>
        <w:spacing w:line="480" w:lineRule="auto"/>
        <w:ind w:firstLine="0"/>
        <w:rPr>
          <w:rFonts w:asciiTheme="majorBidi" w:hAnsiTheme="majorBidi" w:cstheme="majorBidi"/>
          <w:color w:val="000000" w:themeColor="text1"/>
        </w:rPr>
      </w:pPr>
      <w:r w:rsidRPr="00883994">
        <w:rPr>
          <w:rFonts w:asciiTheme="majorBidi" w:hAnsiTheme="majorBidi" w:cstheme="majorBidi"/>
          <w:color w:val="000000" w:themeColor="text1"/>
        </w:rPr>
        <w:t>Kuwait Institute for Scientific Research (KISR)</w:t>
      </w:r>
    </w:p>
    <w:p w:rsidR="00903829" w:rsidRPr="00883994" w:rsidRDefault="0039789B" w:rsidP="00413412">
      <w:pPr>
        <w:pStyle w:val="BodyTextIndent"/>
        <w:spacing w:line="480" w:lineRule="auto"/>
        <w:ind w:firstLine="0"/>
        <w:rPr>
          <w:rFonts w:asciiTheme="majorBidi" w:hAnsiTheme="majorBidi" w:cstheme="majorBidi"/>
          <w:color w:val="000000" w:themeColor="text1"/>
        </w:rPr>
      </w:pPr>
      <w:r w:rsidRPr="00883994">
        <w:rPr>
          <w:rFonts w:asciiTheme="majorBidi" w:hAnsiTheme="majorBidi" w:cstheme="majorBidi"/>
          <w:color w:val="000000" w:themeColor="text1"/>
        </w:rPr>
        <w:t>Hard Copy Answer Sheet (</w:t>
      </w:r>
      <w:r w:rsidR="00903829" w:rsidRPr="00883994">
        <w:rPr>
          <w:rFonts w:asciiTheme="majorBidi" w:hAnsiTheme="majorBidi" w:cstheme="majorBidi"/>
          <w:color w:val="000000" w:themeColor="text1"/>
        </w:rPr>
        <w:t>HCA</w:t>
      </w:r>
      <w:r w:rsidRPr="00883994">
        <w:rPr>
          <w:rFonts w:asciiTheme="majorBidi" w:hAnsiTheme="majorBidi" w:cstheme="majorBidi"/>
          <w:color w:val="000000" w:themeColor="text1"/>
        </w:rPr>
        <w:t>S</w:t>
      </w:r>
      <w:r w:rsidR="00903829" w:rsidRPr="00883994">
        <w:rPr>
          <w:rFonts w:asciiTheme="majorBidi" w:hAnsiTheme="majorBidi" w:cstheme="majorBidi"/>
          <w:color w:val="000000" w:themeColor="text1"/>
        </w:rPr>
        <w:t xml:space="preserve">) </w:t>
      </w:r>
    </w:p>
    <w:p w:rsidR="00903829" w:rsidRPr="00883994" w:rsidRDefault="00903829" w:rsidP="00413412">
      <w:pPr>
        <w:pStyle w:val="BodyTextIndent"/>
        <w:spacing w:line="480" w:lineRule="auto"/>
        <w:ind w:firstLine="0"/>
        <w:rPr>
          <w:rFonts w:asciiTheme="majorBidi" w:hAnsiTheme="majorBidi" w:cstheme="majorBidi"/>
          <w:color w:val="000000" w:themeColor="text1"/>
        </w:rPr>
      </w:pPr>
      <w:r w:rsidRPr="00883994">
        <w:rPr>
          <w:rFonts w:asciiTheme="majorBidi" w:hAnsiTheme="majorBidi" w:cstheme="majorBidi"/>
          <w:color w:val="000000" w:themeColor="text1"/>
        </w:rPr>
        <w:t>Form Design Subsystem (FDS).</w:t>
      </w:r>
    </w:p>
    <w:p w:rsidR="004E09B8" w:rsidRPr="00883994" w:rsidRDefault="004E09B8" w:rsidP="00413412">
      <w:pPr>
        <w:pStyle w:val="BodyTextIndent"/>
        <w:spacing w:line="480" w:lineRule="auto"/>
        <w:ind w:firstLine="0"/>
        <w:rPr>
          <w:rFonts w:asciiTheme="majorBidi" w:hAnsiTheme="majorBidi" w:cstheme="majorBidi"/>
          <w:color w:val="000000" w:themeColor="text1"/>
        </w:rPr>
      </w:pPr>
      <w:r w:rsidRPr="00883994">
        <w:rPr>
          <w:rFonts w:asciiTheme="majorBidi" w:hAnsiTheme="majorBidi" w:cstheme="majorBidi"/>
          <w:color w:val="000000" w:themeColor="text1"/>
        </w:rPr>
        <w:t xml:space="preserve">Optical Character Recognition (OCR). </w:t>
      </w:r>
    </w:p>
    <w:p w:rsidR="00AD664A" w:rsidRPr="00883994" w:rsidRDefault="00AD664A" w:rsidP="00413412">
      <w:pPr>
        <w:pStyle w:val="BodyTextIndent"/>
        <w:spacing w:line="480" w:lineRule="auto"/>
        <w:ind w:firstLine="0"/>
        <w:rPr>
          <w:rFonts w:asciiTheme="majorBidi" w:hAnsiTheme="majorBidi" w:cstheme="majorBidi"/>
          <w:color w:val="000000" w:themeColor="text1"/>
        </w:rPr>
      </w:pPr>
      <w:r w:rsidRPr="00883994">
        <w:rPr>
          <w:rFonts w:asciiTheme="majorBidi" w:hAnsiTheme="majorBidi" w:cstheme="majorBidi"/>
          <w:color w:val="000000" w:themeColor="text1"/>
        </w:rPr>
        <w:t>Form Designer Sub-system (FDS).</w:t>
      </w:r>
    </w:p>
    <w:p w:rsidR="00607D85" w:rsidRPr="00883994" w:rsidRDefault="00607D85" w:rsidP="00413412">
      <w:pPr>
        <w:pStyle w:val="BodyTextIndent"/>
        <w:spacing w:line="480" w:lineRule="auto"/>
        <w:ind w:firstLine="0"/>
        <w:rPr>
          <w:rFonts w:asciiTheme="majorBidi" w:hAnsiTheme="majorBidi" w:cstheme="majorBidi"/>
          <w:color w:val="000000" w:themeColor="text1"/>
        </w:rPr>
      </w:pPr>
      <w:r w:rsidRPr="00883994">
        <w:rPr>
          <w:rFonts w:asciiTheme="majorBidi" w:hAnsiTheme="majorBidi" w:cstheme="majorBidi"/>
          <w:color w:val="000000" w:themeColor="text1"/>
        </w:rPr>
        <w:t>Process to Automate the Data Entry of the Hard-copy (PADEH).</w:t>
      </w:r>
    </w:p>
    <w:p w:rsidR="0039789B" w:rsidRDefault="0039789B" w:rsidP="00413412">
      <w:pPr>
        <w:pStyle w:val="AcknowledgmentsClauseTitle"/>
        <w:spacing w:line="480" w:lineRule="auto"/>
      </w:pPr>
    </w:p>
    <w:p w:rsidR="008B61D2" w:rsidRDefault="008B61D2" w:rsidP="00413412">
      <w:pPr>
        <w:pStyle w:val="AcknowledgmentsClauseTitle"/>
        <w:spacing w:line="480" w:lineRule="auto"/>
      </w:pPr>
      <w:r>
        <w:t>Acknowledgments</w:t>
      </w:r>
    </w:p>
    <w:p w:rsidR="007638BD" w:rsidRPr="007638BD" w:rsidRDefault="007638BD" w:rsidP="00413412">
      <w:pPr>
        <w:pStyle w:val="BodyTextIndent"/>
        <w:spacing w:line="480" w:lineRule="auto"/>
      </w:pPr>
    </w:p>
    <w:p w:rsidR="008B61D2" w:rsidRPr="00883994" w:rsidRDefault="007638BD" w:rsidP="00413412">
      <w:pPr>
        <w:pStyle w:val="BodyTextIndent"/>
        <w:spacing w:line="480" w:lineRule="auto"/>
        <w:rPr>
          <w:rFonts w:asciiTheme="majorBidi" w:hAnsiTheme="majorBidi" w:cstheme="majorBidi"/>
          <w:color w:val="000000" w:themeColor="text1"/>
        </w:rPr>
      </w:pPr>
      <w:r w:rsidRPr="00883994">
        <w:rPr>
          <w:rFonts w:asciiTheme="majorBidi" w:hAnsiTheme="majorBidi" w:cstheme="majorBidi"/>
          <w:color w:val="000000" w:themeColor="text1"/>
        </w:rPr>
        <w:t>We would like to thank OWSD for the opportunity to present this paper</w:t>
      </w:r>
      <w:r w:rsidR="00DB4307" w:rsidRPr="00883994">
        <w:rPr>
          <w:rFonts w:asciiTheme="majorBidi" w:hAnsiTheme="majorBidi" w:cstheme="majorBidi"/>
          <w:color w:val="000000" w:themeColor="text1"/>
        </w:rPr>
        <w:t xml:space="preserve"> </w:t>
      </w:r>
      <w:r w:rsidRPr="00883994">
        <w:rPr>
          <w:rFonts w:asciiTheme="majorBidi" w:hAnsiTheme="majorBidi" w:cstheme="majorBidi"/>
          <w:color w:val="000000" w:themeColor="text1"/>
        </w:rPr>
        <w:t xml:space="preserve">in their prestigious conference.  </w:t>
      </w:r>
    </w:p>
    <w:p w:rsidR="008B61D2" w:rsidRDefault="008B61D2" w:rsidP="00413412">
      <w:pPr>
        <w:pStyle w:val="ReferencesClauseTitle"/>
        <w:spacing w:line="480" w:lineRule="auto"/>
      </w:pPr>
      <w:r>
        <w:t>References</w:t>
      </w:r>
    </w:p>
    <w:p w:rsidR="000E596E" w:rsidRPr="000E596E" w:rsidRDefault="000E596E" w:rsidP="00413412">
      <w:pPr>
        <w:pStyle w:val="BodyTextIndent"/>
        <w:spacing w:line="480" w:lineRule="auto"/>
      </w:pPr>
    </w:p>
    <w:p w:rsidR="00E67A78" w:rsidRDefault="00E67A78" w:rsidP="00413412">
      <w:pPr>
        <w:spacing w:line="480" w:lineRule="auto"/>
        <w:rPr>
          <w:kern w:val="0"/>
        </w:rPr>
      </w:pPr>
      <w:r>
        <w:t>Mori, S.; Nishida ,H.; Yamada, H., “Optical Character Recognition” John Wiley &amp; Sons, Inc,1999, ISBN:0471308196.</w:t>
      </w:r>
    </w:p>
    <w:p w:rsidR="00395656" w:rsidRDefault="00395656" w:rsidP="00413412">
      <w:pPr>
        <w:spacing w:line="480" w:lineRule="auto"/>
        <w:rPr>
          <w:color w:val="000000"/>
        </w:rPr>
      </w:pPr>
    </w:p>
    <w:p w:rsidR="00E877BE" w:rsidRDefault="00E877BE" w:rsidP="00413412">
      <w:pPr>
        <w:pStyle w:val="BodyTextIndent"/>
        <w:spacing w:line="480" w:lineRule="auto"/>
        <w:ind w:firstLine="0"/>
        <w:rPr>
          <w:color w:val="000000"/>
        </w:rPr>
      </w:pPr>
      <w:r w:rsidRPr="00E877BE">
        <w:rPr>
          <w:color w:val="000000"/>
        </w:rPr>
        <w:lastRenderedPageBreak/>
        <w:t>Trier, O.D; Jains,A.K.; Taxt,T. "Feature extraction methods for character recognition-A survey" Pattern Recognition,</w:t>
      </w:r>
      <w:r w:rsidR="00701740">
        <w:rPr>
          <w:color w:val="000000"/>
        </w:rPr>
        <w:t>1996,</w:t>
      </w:r>
      <w:r>
        <w:rPr>
          <w:color w:val="000000"/>
        </w:rPr>
        <w:t xml:space="preserve"> </w:t>
      </w:r>
      <w:r w:rsidRPr="00E877BE">
        <w:rPr>
          <w:color w:val="000000"/>
        </w:rPr>
        <w:t>Volume 29, Issue 4, April 1996, Pages 641–662</w:t>
      </w:r>
      <w:r>
        <w:rPr>
          <w:color w:val="000000"/>
        </w:rPr>
        <w:t>.</w:t>
      </w:r>
    </w:p>
    <w:p w:rsidR="00F55F99" w:rsidRDefault="00F55F99" w:rsidP="00413412">
      <w:pPr>
        <w:pStyle w:val="BodyTextIndent"/>
        <w:spacing w:line="480" w:lineRule="auto"/>
        <w:ind w:firstLine="0"/>
        <w:rPr>
          <w:color w:val="000000"/>
        </w:rPr>
      </w:pPr>
    </w:p>
    <w:p w:rsidR="00F55F99" w:rsidRDefault="00F55F99" w:rsidP="00413412">
      <w:pPr>
        <w:pStyle w:val="BodyTextIndent"/>
        <w:spacing w:line="480" w:lineRule="auto"/>
        <w:ind w:firstLine="0"/>
        <w:rPr>
          <w:color w:val="000000"/>
        </w:rPr>
      </w:pPr>
      <w:r w:rsidRPr="00F55F99">
        <w:rPr>
          <w:color w:val="000000"/>
        </w:rPr>
        <w:t>White, J. M.; Rohrer,G. D., "Image Thresholding for Optical Character Recognition and Other Applications Requiring Character Image Extraction</w:t>
      </w:r>
      <w:r w:rsidR="00E526E8">
        <w:rPr>
          <w:color w:val="000000"/>
        </w:rPr>
        <w:t>”</w:t>
      </w:r>
      <w:r>
        <w:rPr>
          <w:color w:val="000000"/>
        </w:rPr>
        <w:t xml:space="preserve"> </w:t>
      </w:r>
      <w:r w:rsidRPr="00F55F99">
        <w:rPr>
          <w:color w:val="000000"/>
        </w:rPr>
        <w:t>IBM Journal of Research and Developm</w:t>
      </w:r>
      <w:r w:rsidR="00696FDA">
        <w:rPr>
          <w:color w:val="000000"/>
        </w:rPr>
        <w:t>ent,2010, Volume:27 ,  Issue: 4, pages : 400-411.</w:t>
      </w:r>
      <w:r w:rsidR="00696FDA" w:rsidRPr="00696FDA">
        <w:t xml:space="preserve"> </w:t>
      </w:r>
      <w:r w:rsidR="00696FDA" w:rsidRPr="00696FDA">
        <w:rPr>
          <w:color w:val="000000"/>
        </w:rPr>
        <w:t>ISSN :0018-8646</w:t>
      </w:r>
      <w:r w:rsidR="00696FDA">
        <w:rPr>
          <w:color w:val="000000"/>
        </w:rPr>
        <w:t>.</w:t>
      </w:r>
    </w:p>
    <w:p w:rsidR="001A352A" w:rsidRDefault="001A352A" w:rsidP="00413412">
      <w:pPr>
        <w:pStyle w:val="BodyTextIndent"/>
        <w:spacing w:line="480" w:lineRule="auto"/>
        <w:ind w:firstLine="0"/>
        <w:rPr>
          <w:color w:val="000000"/>
        </w:rPr>
      </w:pPr>
    </w:p>
    <w:p w:rsidR="001A352A" w:rsidRDefault="001A352A" w:rsidP="00413412">
      <w:pPr>
        <w:pStyle w:val="BodyTextIndent"/>
        <w:spacing w:line="480" w:lineRule="auto"/>
        <w:ind w:firstLine="0"/>
        <w:rPr>
          <w:color w:val="000000"/>
        </w:rPr>
      </w:pPr>
      <w:r w:rsidRPr="00701740">
        <w:rPr>
          <w:color w:val="000000"/>
        </w:rPr>
        <w:t xml:space="preserve">Plamondon,R. ; Srihari, S. N." Online and off-line handwriting recognition: a comprehensive survey",IEEE Transactions on Pattern Analysis and Machine Intelligence,2002, Volume:22 ,  Issue: 1.Pages 63-84,ISSN:0162-8828.  </w:t>
      </w:r>
    </w:p>
    <w:p w:rsidR="001A352A" w:rsidRDefault="001A352A" w:rsidP="00413412">
      <w:pPr>
        <w:pStyle w:val="BodyTextIndent"/>
        <w:spacing w:line="480" w:lineRule="auto"/>
        <w:ind w:firstLine="0"/>
        <w:rPr>
          <w:color w:val="000000"/>
        </w:rPr>
      </w:pPr>
    </w:p>
    <w:p w:rsidR="00701740" w:rsidRDefault="00701740" w:rsidP="00413412">
      <w:pPr>
        <w:pStyle w:val="BodyTextIndent"/>
        <w:spacing w:line="480" w:lineRule="auto"/>
        <w:ind w:firstLine="0"/>
        <w:rPr>
          <w:color w:val="000000"/>
        </w:rPr>
      </w:pPr>
    </w:p>
    <w:p w:rsidR="00701740" w:rsidRDefault="00701740" w:rsidP="00413412">
      <w:pPr>
        <w:pStyle w:val="BodyTextIndent"/>
        <w:spacing w:line="480" w:lineRule="auto"/>
        <w:ind w:firstLine="0"/>
        <w:rPr>
          <w:color w:val="000000"/>
        </w:rPr>
      </w:pPr>
      <w:r w:rsidRPr="00701740">
        <w:rPr>
          <w:color w:val="000000"/>
        </w:rPr>
        <w:t>Badr Al-Badr,B.;Mahmoudb, S.A.</w:t>
      </w:r>
      <w:r>
        <w:rPr>
          <w:color w:val="000000"/>
        </w:rPr>
        <w:t xml:space="preserve">, </w:t>
      </w:r>
      <w:r w:rsidRPr="00701740">
        <w:rPr>
          <w:color w:val="000000"/>
        </w:rPr>
        <w:t>"Survey and bibliography of Arabic optical text recognition”, Signal Processing,</w:t>
      </w:r>
      <w:r>
        <w:rPr>
          <w:color w:val="000000"/>
        </w:rPr>
        <w:t xml:space="preserve">1995, </w:t>
      </w:r>
      <w:r w:rsidRPr="00701740">
        <w:rPr>
          <w:color w:val="000000"/>
        </w:rPr>
        <w:t>Volume 41, Issue 1, January 1995, Pages 49–77.</w:t>
      </w:r>
    </w:p>
    <w:p w:rsidR="001A352A" w:rsidRDefault="001A352A" w:rsidP="00413412">
      <w:pPr>
        <w:pStyle w:val="BodyTextIndent"/>
        <w:spacing w:line="480" w:lineRule="auto"/>
        <w:ind w:firstLine="0"/>
        <w:rPr>
          <w:color w:val="000000"/>
        </w:rPr>
      </w:pPr>
    </w:p>
    <w:p w:rsidR="001A352A" w:rsidRDefault="001A352A" w:rsidP="00413412">
      <w:pPr>
        <w:pStyle w:val="BodyTextIndent"/>
        <w:spacing w:line="480" w:lineRule="auto"/>
        <w:ind w:firstLine="0"/>
      </w:pPr>
      <w:r w:rsidRPr="001A352A">
        <w:rPr>
          <w:color w:val="000000"/>
        </w:rPr>
        <w:t>Saleem,S.;Cao,H.;Subramanian,K.;Kamali,M.;Prasad,R.;Natarajan,P., "Improvements in BBN's HMM-Based Offline Arabic Handwriting Recognition System", 10th International Conference on Document Analysis and Recognition</w:t>
      </w:r>
      <w:r>
        <w:rPr>
          <w:color w:val="000000"/>
        </w:rPr>
        <w:t xml:space="preserve">,2009, Pages: </w:t>
      </w:r>
      <w:r w:rsidRPr="001A352A">
        <w:rPr>
          <w:color w:val="000000"/>
        </w:rPr>
        <w:t xml:space="preserve">773 </w:t>
      </w:r>
      <w:r>
        <w:rPr>
          <w:color w:val="000000"/>
        </w:rPr>
        <w:t>–</w:t>
      </w:r>
      <w:r w:rsidRPr="001A352A">
        <w:rPr>
          <w:color w:val="000000"/>
        </w:rPr>
        <w:t xml:space="preserve"> 777</w:t>
      </w:r>
      <w:r>
        <w:rPr>
          <w:color w:val="000000"/>
        </w:rPr>
        <w:t>, ISBN:</w:t>
      </w:r>
      <w:r w:rsidRPr="001A352A">
        <w:t xml:space="preserve"> </w:t>
      </w:r>
      <w:r>
        <w:t>978-0-7695-3725-2.</w:t>
      </w:r>
    </w:p>
    <w:p w:rsidR="00C20CA9" w:rsidRDefault="00C20CA9" w:rsidP="00413412">
      <w:pPr>
        <w:pStyle w:val="BodyTextIndent"/>
        <w:spacing w:line="480" w:lineRule="auto"/>
        <w:ind w:firstLine="0"/>
      </w:pPr>
    </w:p>
    <w:p w:rsidR="00C20CA9" w:rsidRDefault="00C20CA9" w:rsidP="00413412">
      <w:pPr>
        <w:pStyle w:val="BodyTextIndent"/>
        <w:spacing w:line="480" w:lineRule="auto"/>
        <w:ind w:firstLine="0"/>
        <w:rPr>
          <w:color w:val="000000"/>
        </w:rPr>
      </w:pPr>
      <w:r w:rsidRPr="00C20CA9">
        <w:rPr>
          <w:color w:val="000000"/>
        </w:rPr>
        <w:t xml:space="preserve">Lorigo, L. </w:t>
      </w:r>
      <w:r>
        <w:rPr>
          <w:color w:val="000000"/>
        </w:rPr>
        <w:t>;</w:t>
      </w:r>
      <w:r w:rsidRPr="00C20CA9">
        <w:rPr>
          <w:color w:val="000000"/>
        </w:rPr>
        <w:t xml:space="preserve"> Govindaraju, V. </w:t>
      </w:r>
      <w:r>
        <w:rPr>
          <w:color w:val="000000"/>
        </w:rPr>
        <w:t>,</w:t>
      </w:r>
      <w:r w:rsidRPr="00C20CA9">
        <w:rPr>
          <w:color w:val="000000"/>
        </w:rPr>
        <w:t xml:space="preserve"> "Segmentation and Pre-Recognition of Arabic Handwriting" , International Conference on Document Analysis and Recognition, Seoul, Korea, 2005.</w:t>
      </w:r>
    </w:p>
    <w:p w:rsidR="00C20CA9" w:rsidRDefault="00C20CA9" w:rsidP="00413412">
      <w:pPr>
        <w:pStyle w:val="BodyTextIndent"/>
        <w:spacing w:line="480" w:lineRule="auto"/>
        <w:ind w:firstLine="0"/>
      </w:pPr>
    </w:p>
    <w:p w:rsidR="001A352A" w:rsidRDefault="001A352A" w:rsidP="00413412">
      <w:pPr>
        <w:pStyle w:val="BodyTextIndent"/>
        <w:spacing w:line="480" w:lineRule="auto"/>
        <w:ind w:firstLine="0"/>
      </w:pPr>
    </w:p>
    <w:p w:rsidR="001A352A" w:rsidRPr="001A352A" w:rsidRDefault="00C20CA9" w:rsidP="00413412">
      <w:pPr>
        <w:spacing w:line="480" w:lineRule="auto"/>
        <w:rPr>
          <w:color w:val="000000"/>
        </w:rPr>
      </w:pPr>
      <w:r w:rsidRPr="00C20CA9">
        <w:rPr>
          <w:color w:val="000000"/>
        </w:rPr>
        <w:t xml:space="preserve">Al-Hajj,R; Sulem,L.L.; C. Mokbel,C. </w:t>
      </w:r>
      <w:r w:rsidR="001A352A" w:rsidRPr="001A352A">
        <w:rPr>
          <w:color w:val="000000"/>
        </w:rPr>
        <w:t>"Arabic handwriting recognition using baseline dependant features and hidden markov modeling," International Conference on Document Analysis and Recognition, 2005, pp. 893-897</w:t>
      </w:r>
      <w:r>
        <w:rPr>
          <w:color w:val="000000"/>
        </w:rPr>
        <w:t>.</w:t>
      </w:r>
    </w:p>
    <w:p w:rsidR="001A352A" w:rsidRDefault="001A352A" w:rsidP="00413412">
      <w:pPr>
        <w:pStyle w:val="BodyTextIndent"/>
        <w:spacing w:line="480" w:lineRule="auto"/>
        <w:ind w:firstLine="0"/>
        <w:rPr>
          <w:color w:val="000000"/>
        </w:rPr>
      </w:pPr>
    </w:p>
    <w:p w:rsidR="00C20CA9" w:rsidRPr="00C20CA9" w:rsidRDefault="00C20CA9" w:rsidP="00413412">
      <w:pPr>
        <w:pStyle w:val="BodyTextIndent"/>
        <w:spacing w:line="480" w:lineRule="auto"/>
        <w:rPr>
          <w:color w:val="000000"/>
        </w:rPr>
      </w:pPr>
    </w:p>
    <w:p w:rsidR="00701740" w:rsidRDefault="00701740" w:rsidP="00413412">
      <w:pPr>
        <w:pStyle w:val="BodyTextIndent"/>
        <w:spacing w:line="480" w:lineRule="auto"/>
        <w:ind w:firstLine="0"/>
        <w:rPr>
          <w:color w:val="000000"/>
        </w:rPr>
      </w:pPr>
    </w:p>
    <w:p w:rsidR="00701740" w:rsidRPr="00E877BE" w:rsidRDefault="00701740" w:rsidP="00413412">
      <w:pPr>
        <w:pStyle w:val="BodyTextIndent"/>
        <w:spacing w:line="480" w:lineRule="auto"/>
        <w:ind w:firstLine="0"/>
        <w:rPr>
          <w:color w:val="000000"/>
        </w:rPr>
      </w:pPr>
    </w:p>
    <w:p w:rsidR="00395656" w:rsidRDefault="00395656" w:rsidP="00413412">
      <w:pPr>
        <w:spacing w:line="480" w:lineRule="auto"/>
        <w:rPr>
          <w:rFonts w:eastAsia="MS Mincho"/>
          <w:bCs/>
        </w:rPr>
      </w:pPr>
    </w:p>
    <w:p w:rsidR="008B61D2" w:rsidRPr="00941333" w:rsidRDefault="008B61D2" w:rsidP="00413412">
      <w:pPr>
        <w:pStyle w:val="BodyTextIndent"/>
        <w:spacing w:line="480" w:lineRule="auto"/>
        <w:ind w:firstLine="0"/>
        <w:rPr>
          <w:rFonts w:eastAsia="MS Mincho"/>
          <w:bCs/>
        </w:rPr>
        <w:sectPr w:rsidR="008B61D2" w:rsidRPr="00941333" w:rsidSect="00C30FC3">
          <w:type w:val="continuous"/>
          <w:pgSz w:w="12240" w:h="15840"/>
          <w:pgMar w:top="1440" w:right="720" w:bottom="1440" w:left="720" w:header="720" w:footer="720" w:gutter="0"/>
          <w:cols w:space="540"/>
        </w:sectPr>
      </w:pPr>
    </w:p>
    <w:bookmarkEnd w:id="1"/>
    <w:p w:rsidR="008B61D2" w:rsidRDefault="008B61D2" w:rsidP="00413412">
      <w:pPr>
        <w:pStyle w:val="TextHeading1"/>
        <w:spacing w:line="480" w:lineRule="auto"/>
      </w:pPr>
    </w:p>
    <w:sectPr w:rsidR="008B61D2" w:rsidSect="00C30FC3">
      <w:pgSz w:w="12240" w:h="15840"/>
      <w:pgMar w:top="1440" w:right="720" w:bottom="1440" w:left="720" w:header="720" w:footer="720" w:gutter="0"/>
      <w:cols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49C" w:rsidRDefault="0001149C">
      <w:r>
        <w:separator/>
      </w:r>
    </w:p>
  </w:endnote>
  <w:endnote w:type="continuationSeparator" w:id="0">
    <w:p w:rsidR="0001149C" w:rsidRDefault="00011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1D2" w:rsidRDefault="008B61D2" w:rsidP="00147B1A">
    <w:pPr>
      <w:pStyle w:val="Footer"/>
    </w:pPr>
    <w:r>
      <w:tab/>
    </w:r>
    <w:r w:rsidR="002469D6">
      <w:fldChar w:fldCharType="begin"/>
    </w:r>
    <w:r>
      <w:instrText xml:space="preserve"> PAGE  \* MERGEFORMAT </w:instrText>
    </w:r>
    <w:r w:rsidR="002469D6">
      <w:fldChar w:fldCharType="separate"/>
    </w:r>
    <w:r w:rsidR="00413412">
      <w:rPr>
        <w:noProof/>
      </w:rPr>
      <w:t>1</w:t>
    </w:r>
    <w:r w:rsidR="002469D6">
      <w:fldChar w:fldCharType="end"/>
    </w:r>
    <w:r>
      <w:tab/>
    </w:r>
    <w:r w:rsidR="00147B1A">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49C" w:rsidRDefault="0001149C">
      <w:r>
        <w:separator/>
      </w:r>
    </w:p>
  </w:footnote>
  <w:footnote w:type="continuationSeparator" w:id="0">
    <w:p w:rsidR="0001149C" w:rsidRDefault="0001149C">
      <w:r>
        <w:continuationSeparator/>
      </w:r>
    </w:p>
  </w:footnote>
  <w:footnote w:id="1">
    <w:p w:rsidR="002B0F07" w:rsidRDefault="00B82436" w:rsidP="00B82436">
      <w:pPr>
        <w:pStyle w:val="FootnoteText"/>
      </w:pPr>
      <w:r>
        <w:t>Bitmap: Two dimensional grid of pixels, in the main Memory.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30D4E"/>
    <w:multiLevelType w:val="hybridMultilevel"/>
    <w:tmpl w:val="6AACADBE"/>
    <w:lvl w:ilvl="0" w:tplc="EB48B49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38F586A"/>
    <w:multiLevelType w:val="hybridMultilevel"/>
    <w:tmpl w:val="67940B82"/>
    <w:lvl w:ilvl="0" w:tplc="0409000F">
      <w:start w:val="1"/>
      <w:numFmt w:val="decimal"/>
      <w:lvlText w:val="%1."/>
      <w:lvlJc w:val="left"/>
      <w:pPr>
        <w:ind w:left="1080" w:hanging="360"/>
      </w:pPr>
      <w:rPr>
        <w:rFonts w:hint="default"/>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C36727"/>
    <w:multiLevelType w:val="hybridMultilevel"/>
    <w:tmpl w:val="F904D9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7B417B"/>
    <w:multiLevelType w:val="hybridMultilevel"/>
    <w:tmpl w:val="BAE2E3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D6371A"/>
    <w:multiLevelType w:val="hybridMultilevel"/>
    <w:tmpl w:val="9C70F0D6"/>
    <w:lvl w:ilvl="0" w:tplc="5F7C99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C930A0"/>
    <w:rsid w:val="00006C4F"/>
    <w:rsid w:val="0001149C"/>
    <w:rsid w:val="000577C9"/>
    <w:rsid w:val="00060C8C"/>
    <w:rsid w:val="00063348"/>
    <w:rsid w:val="00084B92"/>
    <w:rsid w:val="000A602E"/>
    <w:rsid w:val="000B33DF"/>
    <w:rsid w:val="000E596E"/>
    <w:rsid w:val="000E7A0B"/>
    <w:rsid w:val="00147B1A"/>
    <w:rsid w:val="001A352A"/>
    <w:rsid w:val="001B4B33"/>
    <w:rsid w:val="001D1F70"/>
    <w:rsid w:val="00212D6F"/>
    <w:rsid w:val="00237B0A"/>
    <w:rsid w:val="00244121"/>
    <w:rsid w:val="0024435E"/>
    <w:rsid w:val="002469D6"/>
    <w:rsid w:val="00274931"/>
    <w:rsid w:val="00275CE2"/>
    <w:rsid w:val="002B0F07"/>
    <w:rsid w:val="002C2FE6"/>
    <w:rsid w:val="002E454A"/>
    <w:rsid w:val="003623D6"/>
    <w:rsid w:val="00372F47"/>
    <w:rsid w:val="00395656"/>
    <w:rsid w:val="0039789B"/>
    <w:rsid w:val="003B54BE"/>
    <w:rsid w:val="003C16D2"/>
    <w:rsid w:val="003C4778"/>
    <w:rsid w:val="003D55DC"/>
    <w:rsid w:val="003D6FEA"/>
    <w:rsid w:val="003E198D"/>
    <w:rsid w:val="003F059A"/>
    <w:rsid w:val="003F54BD"/>
    <w:rsid w:val="003F5DBB"/>
    <w:rsid w:val="00413412"/>
    <w:rsid w:val="00452E6E"/>
    <w:rsid w:val="00483E13"/>
    <w:rsid w:val="004E09B8"/>
    <w:rsid w:val="00504533"/>
    <w:rsid w:val="00547A85"/>
    <w:rsid w:val="00580B40"/>
    <w:rsid w:val="005B6BCF"/>
    <w:rsid w:val="005D0FBE"/>
    <w:rsid w:val="00600313"/>
    <w:rsid w:val="00607D85"/>
    <w:rsid w:val="0064678C"/>
    <w:rsid w:val="0065794D"/>
    <w:rsid w:val="00670EA4"/>
    <w:rsid w:val="006734F9"/>
    <w:rsid w:val="00696FDA"/>
    <w:rsid w:val="006E6C40"/>
    <w:rsid w:val="00701740"/>
    <w:rsid w:val="00724C52"/>
    <w:rsid w:val="007638BD"/>
    <w:rsid w:val="00771038"/>
    <w:rsid w:val="00796419"/>
    <w:rsid w:val="007B2BF3"/>
    <w:rsid w:val="007E6046"/>
    <w:rsid w:val="00823070"/>
    <w:rsid w:val="00830B60"/>
    <w:rsid w:val="0083671A"/>
    <w:rsid w:val="00837F17"/>
    <w:rsid w:val="0084271B"/>
    <w:rsid w:val="00842F68"/>
    <w:rsid w:val="008544A8"/>
    <w:rsid w:val="00883994"/>
    <w:rsid w:val="008B61D2"/>
    <w:rsid w:val="00903829"/>
    <w:rsid w:val="00922AB7"/>
    <w:rsid w:val="0092340D"/>
    <w:rsid w:val="00941333"/>
    <w:rsid w:val="00944382"/>
    <w:rsid w:val="00963E57"/>
    <w:rsid w:val="00997FEE"/>
    <w:rsid w:val="009C0588"/>
    <w:rsid w:val="009F053F"/>
    <w:rsid w:val="009F6D9B"/>
    <w:rsid w:val="00A127B2"/>
    <w:rsid w:val="00A241A3"/>
    <w:rsid w:val="00A424A3"/>
    <w:rsid w:val="00A57BC6"/>
    <w:rsid w:val="00A83899"/>
    <w:rsid w:val="00A857BF"/>
    <w:rsid w:val="00A87510"/>
    <w:rsid w:val="00AD664A"/>
    <w:rsid w:val="00B2704C"/>
    <w:rsid w:val="00B576F8"/>
    <w:rsid w:val="00B74358"/>
    <w:rsid w:val="00B82086"/>
    <w:rsid w:val="00B82436"/>
    <w:rsid w:val="00BD7553"/>
    <w:rsid w:val="00C02209"/>
    <w:rsid w:val="00C117D4"/>
    <w:rsid w:val="00C20CA9"/>
    <w:rsid w:val="00C21DD3"/>
    <w:rsid w:val="00C30FC3"/>
    <w:rsid w:val="00C34CDC"/>
    <w:rsid w:val="00C54661"/>
    <w:rsid w:val="00C5558F"/>
    <w:rsid w:val="00C667AE"/>
    <w:rsid w:val="00C930A0"/>
    <w:rsid w:val="00D4022B"/>
    <w:rsid w:val="00D54406"/>
    <w:rsid w:val="00D673F2"/>
    <w:rsid w:val="00D702A0"/>
    <w:rsid w:val="00D90DE0"/>
    <w:rsid w:val="00DB4307"/>
    <w:rsid w:val="00DC55F7"/>
    <w:rsid w:val="00DF7D77"/>
    <w:rsid w:val="00E22EB3"/>
    <w:rsid w:val="00E2613C"/>
    <w:rsid w:val="00E526E8"/>
    <w:rsid w:val="00E67A78"/>
    <w:rsid w:val="00E877BE"/>
    <w:rsid w:val="00E976EC"/>
    <w:rsid w:val="00ED1117"/>
    <w:rsid w:val="00EF1224"/>
    <w:rsid w:val="00F55F99"/>
    <w:rsid w:val="00F71612"/>
    <w:rsid w:val="00F842CD"/>
    <w:rsid w:val="00FF2B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828CD47-D2F3-4032-B448-88C57951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link w:val="FootnoteTextChar"/>
    <w:uiPriority w:val="99"/>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character" w:styleId="Hyperlink">
    <w:name w:val="Hyperlink"/>
    <w:basedOn w:val="DefaultParagraphFont"/>
    <w:uiPriority w:val="99"/>
    <w:rsid w:val="00395656"/>
    <w:rPr>
      <w:color w:val="0000FF" w:themeColor="hyperlink"/>
      <w:u w:val="single"/>
    </w:rPr>
  </w:style>
  <w:style w:type="paragraph" w:styleId="ListParagraph">
    <w:name w:val="List Paragraph"/>
    <w:basedOn w:val="Normal"/>
    <w:uiPriority w:val="34"/>
    <w:qFormat/>
    <w:rsid w:val="00C667AE"/>
    <w:pPr>
      <w:ind w:left="720"/>
      <w:contextualSpacing/>
    </w:pPr>
  </w:style>
  <w:style w:type="character" w:customStyle="1" w:styleId="FootnoteTextChar">
    <w:name w:val="Footnote Text Char"/>
    <w:basedOn w:val="DefaultParagraphFont"/>
    <w:link w:val="FootnoteText"/>
    <w:uiPriority w:val="99"/>
    <w:semiHidden/>
    <w:rsid w:val="002B0F07"/>
    <w:rPr>
      <w:kern w:val="14"/>
      <w:sz w:val="16"/>
    </w:rPr>
  </w:style>
  <w:style w:type="character" w:styleId="FootnoteReference">
    <w:name w:val="footnote reference"/>
    <w:basedOn w:val="DefaultParagraphFont"/>
    <w:uiPriority w:val="99"/>
    <w:semiHidden/>
    <w:unhideWhenUsed/>
    <w:rsid w:val="002B0F07"/>
    <w:rPr>
      <w:vertAlign w:val="superscript"/>
    </w:rPr>
  </w:style>
  <w:style w:type="character" w:styleId="CommentReference">
    <w:name w:val="annotation reference"/>
    <w:basedOn w:val="DefaultParagraphFont"/>
    <w:uiPriority w:val="99"/>
    <w:semiHidden/>
    <w:unhideWhenUsed/>
    <w:rsid w:val="002B0F07"/>
    <w:rPr>
      <w:sz w:val="16"/>
      <w:szCs w:val="16"/>
    </w:rPr>
  </w:style>
  <w:style w:type="paragraph" w:styleId="CommentText">
    <w:name w:val="annotation text"/>
    <w:basedOn w:val="Normal"/>
    <w:link w:val="CommentTextChar"/>
    <w:uiPriority w:val="99"/>
    <w:semiHidden/>
    <w:unhideWhenUsed/>
    <w:rsid w:val="002B0F07"/>
    <w:pPr>
      <w:suppressAutoHyphens w:val="0"/>
      <w:overflowPunct/>
      <w:autoSpaceDE/>
      <w:autoSpaceDN/>
      <w:adjustRightInd/>
      <w:jc w:val="left"/>
      <w:textAlignment w:val="auto"/>
    </w:pPr>
    <w:rPr>
      <w:rFonts w:ascii="Arial" w:hAnsi="Arial" w:cs="Arial"/>
      <w:color w:val="000000"/>
      <w:kern w:val="0"/>
    </w:rPr>
  </w:style>
  <w:style w:type="character" w:customStyle="1" w:styleId="CommentTextChar">
    <w:name w:val="Comment Text Char"/>
    <w:basedOn w:val="DefaultParagraphFont"/>
    <w:link w:val="CommentText"/>
    <w:uiPriority w:val="99"/>
    <w:semiHidden/>
    <w:rsid w:val="002B0F07"/>
    <w:rPr>
      <w:rFonts w:ascii="Arial" w:hAnsi="Arial" w:cs="Arial"/>
      <w:color w:val="000000"/>
    </w:rPr>
  </w:style>
  <w:style w:type="paragraph" w:styleId="BalloonText">
    <w:name w:val="Balloon Text"/>
    <w:basedOn w:val="Normal"/>
    <w:link w:val="BalloonTextChar"/>
    <w:semiHidden/>
    <w:unhideWhenUsed/>
    <w:rsid w:val="002B0F07"/>
    <w:rPr>
      <w:rFonts w:ascii="Segoe UI" w:hAnsi="Segoe UI" w:cs="Segoe UI"/>
      <w:sz w:val="18"/>
      <w:szCs w:val="18"/>
    </w:rPr>
  </w:style>
  <w:style w:type="character" w:customStyle="1" w:styleId="BalloonTextChar">
    <w:name w:val="Balloon Text Char"/>
    <w:basedOn w:val="DefaultParagraphFont"/>
    <w:link w:val="BalloonText"/>
    <w:semiHidden/>
    <w:rsid w:val="002B0F07"/>
    <w:rPr>
      <w:rFonts w:ascii="Segoe UI" w:hAnsi="Segoe UI" w:cs="Segoe UI"/>
      <w:kern w:val="14"/>
      <w:sz w:val="18"/>
      <w:szCs w:val="18"/>
    </w:rPr>
  </w:style>
  <w:style w:type="paragraph" w:styleId="CommentSubject">
    <w:name w:val="annotation subject"/>
    <w:basedOn w:val="CommentText"/>
    <w:next w:val="CommentText"/>
    <w:link w:val="CommentSubjectChar"/>
    <w:semiHidden/>
    <w:unhideWhenUsed/>
    <w:rsid w:val="002B0F07"/>
    <w:pPr>
      <w:suppressAutoHyphens/>
      <w:overflowPunct w:val="0"/>
      <w:autoSpaceDE w:val="0"/>
      <w:autoSpaceDN w:val="0"/>
      <w:adjustRightInd w:val="0"/>
      <w:jc w:val="both"/>
      <w:textAlignment w:val="baseline"/>
    </w:pPr>
    <w:rPr>
      <w:rFonts w:ascii="Times New Roman" w:hAnsi="Times New Roman" w:cs="Times New Roman"/>
      <w:b/>
      <w:bCs/>
      <w:color w:val="auto"/>
      <w:kern w:val="14"/>
    </w:rPr>
  </w:style>
  <w:style w:type="character" w:customStyle="1" w:styleId="CommentSubjectChar">
    <w:name w:val="Comment Subject Char"/>
    <w:basedOn w:val="CommentTextChar"/>
    <w:link w:val="CommentSubject"/>
    <w:semiHidden/>
    <w:rsid w:val="002B0F07"/>
    <w:rPr>
      <w:rFonts w:ascii="Arial" w:hAnsi="Arial" w:cs="Arial"/>
      <w:b/>
      <w:bCs/>
      <w:color w:val="000000"/>
      <w:kern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20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esktop\Adel\2016-2017\Papers\Author-Templates-OWS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AE5E0-0F65-471C-8C5A-E0C12B40C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Author-Templates-OWSD Template</Template>
  <TotalTime>6</TotalTime>
  <Pages>12</Pages>
  <Words>2816</Words>
  <Characters>16053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Proceedings of</vt:lpstr>
    </vt:vector>
  </TitlesOfParts>
  <Company/>
  <LinksUpToDate>false</LinksUpToDate>
  <CharactersWithSpaces>18832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creator>Ajnaseeb</dc:creator>
  <cp:lastModifiedBy>Ajnaseeb</cp:lastModifiedBy>
  <cp:revision>5</cp:revision>
  <cp:lastPrinted>2016-05-31T11:59:00Z</cp:lastPrinted>
  <dcterms:created xsi:type="dcterms:W3CDTF">2016-05-31T11:57:00Z</dcterms:created>
  <dcterms:modified xsi:type="dcterms:W3CDTF">2016-06-02T09:29:00Z</dcterms:modified>
</cp:coreProperties>
</file>